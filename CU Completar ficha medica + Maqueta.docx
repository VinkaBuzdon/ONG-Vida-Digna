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7F13" w14:textId="5EEF0267" w:rsidR="00086BDD" w:rsidRPr="00A517B5" w:rsidRDefault="00DD6B88">
      <w:pPr>
        <w:pStyle w:val="Ttulo"/>
        <w:jc w:val="right"/>
      </w:pPr>
      <w:r w:rsidRPr="00FE27BB">
        <w:rPr>
          <w:lang w:val="es-ES"/>
        </w:rPr>
        <w:fldChar w:fldCharType="begin"/>
      </w:r>
      <w:r w:rsidRPr="00A517B5">
        <w:instrText xml:space="preserve"> SUBJECT  \* MERGEFORMAT </w:instrText>
      </w:r>
      <w:r w:rsidRPr="00FE27BB">
        <w:rPr>
          <w:lang w:val="es-ES"/>
        </w:rPr>
        <w:fldChar w:fldCharType="separate"/>
      </w:r>
      <w:r w:rsidR="00E025B2">
        <w:t>ONG Vida Digna</w:t>
      </w:r>
      <w:r w:rsidRPr="00FE27BB">
        <w:rPr>
          <w:lang w:val="es-ES"/>
        </w:rPr>
        <w:fldChar w:fldCharType="end"/>
      </w:r>
    </w:p>
    <w:p w14:paraId="61F03DEA" w14:textId="2E941A28" w:rsidR="00086BDD" w:rsidRPr="00A517B5" w:rsidRDefault="00E025B2">
      <w:pPr>
        <w:pStyle w:val="Ttulo"/>
        <w:jc w:val="right"/>
      </w:pPr>
      <w:r>
        <w:rPr>
          <w:lang w:val="es-ES"/>
        </w:rPr>
        <w:t xml:space="preserve">Caso de uso: </w:t>
      </w:r>
      <w:r w:rsidR="009254B0">
        <w:rPr>
          <w:lang w:val="es-ES"/>
        </w:rPr>
        <w:t xml:space="preserve">Completar </w:t>
      </w:r>
      <w:r>
        <w:rPr>
          <w:lang w:val="es-ES"/>
        </w:rPr>
        <w:t>fichas medicas</w:t>
      </w:r>
    </w:p>
    <w:p w14:paraId="58841259" w14:textId="4CB5158A" w:rsidR="00086BDD" w:rsidRPr="00FE27BB" w:rsidRDefault="00DD6B88">
      <w:pPr>
        <w:pStyle w:val="Ttulo"/>
        <w:jc w:val="right"/>
        <w:rPr>
          <w:sz w:val="28"/>
          <w:lang w:val="es-ES"/>
        </w:rPr>
      </w:pPr>
      <w:r w:rsidRPr="00FE27BB">
        <w:rPr>
          <w:sz w:val="28"/>
          <w:lang w:val="es-ES"/>
        </w:rPr>
        <w:t>Versi</w:t>
      </w:r>
      <w:r w:rsidR="00A517B5">
        <w:rPr>
          <w:sz w:val="28"/>
          <w:lang w:val="es-ES"/>
        </w:rPr>
        <w:t>ó</w:t>
      </w:r>
      <w:r w:rsidRPr="00FE27BB">
        <w:rPr>
          <w:sz w:val="28"/>
          <w:lang w:val="es-ES"/>
        </w:rPr>
        <w:t xml:space="preserve">n </w:t>
      </w:r>
      <w:r w:rsidR="00E025B2">
        <w:rPr>
          <w:sz w:val="28"/>
          <w:lang w:val="es-ES"/>
        </w:rPr>
        <w:t>1.0</w:t>
      </w:r>
    </w:p>
    <w:p w14:paraId="5DC0C017" w14:textId="77777777" w:rsidR="00086BDD" w:rsidRPr="00FE27BB" w:rsidRDefault="00086BDD">
      <w:pPr>
        <w:rPr>
          <w:lang w:val="es-ES"/>
        </w:rPr>
      </w:pPr>
    </w:p>
    <w:p w14:paraId="4333FE7A" w14:textId="77777777" w:rsidR="00086BDD" w:rsidRPr="00FE27BB" w:rsidRDefault="00086BDD">
      <w:pPr>
        <w:rPr>
          <w:lang w:val="es-ES"/>
        </w:rPr>
      </w:pPr>
    </w:p>
    <w:p w14:paraId="3CB676C5" w14:textId="77777777" w:rsidR="00086BDD" w:rsidRPr="00FE27BB" w:rsidRDefault="00086BDD">
      <w:pPr>
        <w:pStyle w:val="Textoindependiente"/>
        <w:rPr>
          <w:lang w:val="es-ES"/>
        </w:rPr>
      </w:pPr>
    </w:p>
    <w:p w14:paraId="3EF74559" w14:textId="77777777" w:rsidR="00086BDD" w:rsidRPr="00FE27BB" w:rsidRDefault="00086BDD">
      <w:pPr>
        <w:pStyle w:val="Textoindependiente"/>
        <w:rPr>
          <w:lang w:val="es-ES"/>
        </w:rPr>
      </w:pPr>
    </w:p>
    <w:p w14:paraId="2F2C42BF" w14:textId="77777777" w:rsidR="00086BDD" w:rsidRPr="00FE27BB" w:rsidRDefault="00086BDD">
      <w:pPr>
        <w:rPr>
          <w:lang w:val="es-ES"/>
        </w:rPr>
        <w:sectPr w:rsidR="00086BDD" w:rsidRPr="00FE27BB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A5B59C8" w14:textId="6B3AFEAD" w:rsidR="00086BDD" w:rsidRPr="00FE27BB" w:rsidRDefault="00DD6B88">
      <w:pPr>
        <w:pStyle w:val="Ttulo"/>
        <w:rPr>
          <w:lang w:val="es-ES"/>
        </w:rPr>
      </w:pPr>
      <w:r w:rsidRPr="00FE27BB">
        <w:rPr>
          <w:lang w:val="es-ES"/>
        </w:rPr>
        <w:lastRenderedPageBreak/>
        <w:fldChar w:fldCharType="begin"/>
      </w:r>
      <w:r w:rsidRPr="00FE27BB">
        <w:rPr>
          <w:lang w:val="es-ES"/>
        </w:rPr>
        <w:instrText xml:space="preserve">title  \* Mergeformat </w:instrText>
      </w:r>
      <w:r w:rsidRPr="00FE27BB">
        <w:rPr>
          <w:lang w:val="es-ES"/>
        </w:rPr>
        <w:fldChar w:fldCharType="separate"/>
      </w:r>
      <w:r w:rsidR="00CA6852">
        <w:rPr>
          <w:lang w:val="es-ES"/>
        </w:rPr>
        <w:t>Caso de Uso</w:t>
      </w:r>
      <w:r w:rsidRPr="00FE27BB">
        <w:rPr>
          <w:lang w:val="es-ES"/>
        </w:rPr>
        <w:fldChar w:fldCharType="end"/>
      </w:r>
      <w:r w:rsidR="009254B0">
        <w:rPr>
          <w:lang w:val="es-ES"/>
        </w:rPr>
        <w:t xml:space="preserve">: </w:t>
      </w:r>
      <w:r w:rsidR="009254B0">
        <w:rPr>
          <w:lang w:val="es-ES"/>
        </w:rPr>
        <w:t>Completar fichas medicas</w:t>
      </w:r>
    </w:p>
    <w:p w14:paraId="0D901C69" w14:textId="77777777" w:rsidR="00086BDD" w:rsidRPr="00FE27BB" w:rsidRDefault="00086BDD">
      <w:pPr>
        <w:pStyle w:val="InfoBlue"/>
        <w:rPr>
          <w:lang w:val="es-ES"/>
        </w:rPr>
      </w:pPr>
    </w:p>
    <w:p w14:paraId="5267DB25" w14:textId="79D3AC57" w:rsidR="00086BDD" w:rsidRPr="008953E5" w:rsidRDefault="00FE27BB">
      <w:pPr>
        <w:pStyle w:val="Ttulo1"/>
        <w:rPr>
          <w:lang w:val="es-ES"/>
        </w:rPr>
      </w:pPr>
      <w:bookmarkStart w:id="0" w:name="_Toc423410239"/>
      <w:bookmarkStart w:id="1" w:name="_Toc425054505"/>
      <w:r w:rsidRPr="008953E5">
        <w:rPr>
          <w:lang w:val="es-ES"/>
        </w:rPr>
        <w:t>Objetivo</w:t>
      </w:r>
    </w:p>
    <w:p w14:paraId="754F03A3" w14:textId="06052544" w:rsidR="00086BDD" w:rsidRPr="008953E5" w:rsidRDefault="008953E5">
      <w:pPr>
        <w:pStyle w:val="InfoBlue"/>
        <w:rPr>
          <w:i w:val="0"/>
          <w:color w:val="auto"/>
          <w:lang w:val="es-ES"/>
        </w:rPr>
      </w:pPr>
      <w:r w:rsidRPr="00A17318">
        <w:rPr>
          <w:i w:val="0"/>
          <w:color w:val="auto"/>
          <w:lang w:val="es-CL"/>
        </w:rPr>
        <w:t>Permitir que el m</w:t>
      </w:r>
      <w:r w:rsidR="004E6265" w:rsidRPr="00A17318">
        <w:rPr>
          <w:i w:val="0"/>
          <w:color w:val="auto"/>
          <w:lang w:val="es-CL"/>
        </w:rPr>
        <w:t>é</w:t>
      </w:r>
      <w:r w:rsidRPr="00A17318">
        <w:rPr>
          <w:i w:val="0"/>
          <w:color w:val="auto"/>
          <w:lang w:val="es-CL"/>
        </w:rPr>
        <w:t>dico</w:t>
      </w:r>
      <w:r w:rsidR="004E6265" w:rsidRPr="00A17318">
        <w:rPr>
          <w:i w:val="0"/>
          <w:color w:val="auto"/>
          <w:lang w:val="es-CL"/>
        </w:rPr>
        <w:t xml:space="preserve"> </w:t>
      </w:r>
      <w:r w:rsidR="00D33AA7" w:rsidRPr="00A17318">
        <w:rPr>
          <w:i w:val="0"/>
          <w:color w:val="auto"/>
          <w:lang w:val="es-CL"/>
        </w:rPr>
        <w:t xml:space="preserve">inserte la </w:t>
      </w:r>
      <w:r w:rsidR="008835C9" w:rsidRPr="00A17318">
        <w:rPr>
          <w:i w:val="0"/>
          <w:color w:val="auto"/>
          <w:lang w:val="es-CL"/>
        </w:rPr>
        <w:t>observación</w:t>
      </w:r>
      <w:r w:rsidR="00D33AA7" w:rsidRPr="00A17318">
        <w:rPr>
          <w:i w:val="0"/>
          <w:color w:val="auto"/>
          <w:lang w:val="es-CL"/>
        </w:rPr>
        <w:t xml:space="preserve"> en la ficha </w:t>
      </w:r>
      <w:r w:rsidR="008835C9" w:rsidRPr="00A17318">
        <w:rPr>
          <w:i w:val="0"/>
          <w:color w:val="auto"/>
          <w:lang w:val="es-CL"/>
        </w:rPr>
        <w:t>médica</w:t>
      </w:r>
      <w:r w:rsidRPr="00A17318">
        <w:rPr>
          <w:i w:val="0"/>
          <w:color w:val="auto"/>
          <w:lang w:val="es-CL"/>
        </w:rPr>
        <w:t>.</w:t>
      </w:r>
    </w:p>
    <w:p w14:paraId="287AD717" w14:textId="30B4068E" w:rsidR="00975D36" w:rsidRPr="008953E5" w:rsidRDefault="00975D36" w:rsidP="008953E5">
      <w:pPr>
        <w:pStyle w:val="Ttulo1"/>
        <w:widowControl/>
        <w:rPr>
          <w:lang w:val="es-ES"/>
        </w:rPr>
      </w:pPr>
      <w:bookmarkStart w:id="2" w:name="_Toc423410253"/>
      <w:bookmarkStart w:id="3" w:name="_Toc425054512"/>
      <w:bookmarkStart w:id="4" w:name="_Toc36209909"/>
      <w:r w:rsidRPr="008953E5">
        <w:rPr>
          <w:lang w:val="es-ES"/>
        </w:rPr>
        <w:t>Precon</w:t>
      </w:r>
      <w:bookmarkEnd w:id="2"/>
      <w:bookmarkEnd w:id="3"/>
      <w:bookmarkEnd w:id="4"/>
      <w:r w:rsidRPr="008953E5">
        <w:rPr>
          <w:lang w:val="es-ES"/>
        </w:rPr>
        <w:t>diciones</w:t>
      </w:r>
    </w:p>
    <w:p w14:paraId="1EE1E01F" w14:textId="251C9A53" w:rsidR="00975D36" w:rsidRPr="008953E5" w:rsidRDefault="008953E5" w:rsidP="00975D36">
      <w:pPr>
        <w:pStyle w:val="Ttulo2"/>
        <w:widowControl/>
        <w:rPr>
          <w:lang w:val="es-ES"/>
        </w:rPr>
      </w:pPr>
      <w:r>
        <w:rPr>
          <w:lang w:val="es-ES"/>
        </w:rPr>
        <w:t>Debe estar listo el sistema que permita llenar las fichas m</w:t>
      </w:r>
      <w:r w:rsidR="00BF245D">
        <w:rPr>
          <w:lang w:val="es-ES"/>
        </w:rPr>
        <w:t>é</w:t>
      </w:r>
      <w:r>
        <w:rPr>
          <w:lang w:val="es-ES"/>
        </w:rPr>
        <w:t>dicas de manera digital.</w:t>
      </w:r>
    </w:p>
    <w:bookmarkEnd w:id="0"/>
    <w:bookmarkEnd w:id="1"/>
    <w:p w14:paraId="734B8550" w14:textId="639788B0" w:rsidR="00086BDD" w:rsidRDefault="00FE27BB">
      <w:pPr>
        <w:pStyle w:val="Ttulo1"/>
        <w:widowControl/>
        <w:rPr>
          <w:lang w:val="es-ES"/>
        </w:rPr>
      </w:pPr>
      <w:r w:rsidRPr="008953E5">
        <w:rPr>
          <w:lang w:val="es-ES"/>
        </w:rPr>
        <w:t>Escenario Principal</w:t>
      </w:r>
    </w:p>
    <w:tbl>
      <w:tblPr>
        <w:tblStyle w:val="Tablaconcuadrcula"/>
        <w:tblW w:w="8808" w:type="dxa"/>
        <w:tblInd w:w="704" w:type="dxa"/>
        <w:tblLook w:val="04A0" w:firstRow="1" w:lastRow="0" w:firstColumn="1" w:lastColumn="0" w:noHBand="0" w:noVBand="1"/>
      </w:tblPr>
      <w:tblGrid>
        <w:gridCol w:w="1466"/>
        <w:gridCol w:w="3021"/>
        <w:gridCol w:w="4321"/>
      </w:tblGrid>
      <w:tr w:rsidR="008953E5" w14:paraId="7A45C1C2" w14:textId="77777777" w:rsidTr="004F0B6F">
        <w:trPr>
          <w:trHeight w:val="293"/>
        </w:trPr>
        <w:tc>
          <w:tcPr>
            <w:tcW w:w="1466" w:type="dxa"/>
          </w:tcPr>
          <w:p w14:paraId="6B507D8C" w14:textId="144DC176" w:rsidR="008953E5" w:rsidRDefault="008953E5" w:rsidP="008953E5">
            <w:pPr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021" w:type="dxa"/>
          </w:tcPr>
          <w:p w14:paraId="09ED4858" w14:textId="4415AF7F" w:rsidR="008953E5" w:rsidRDefault="008953E5" w:rsidP="008953E5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  <w:r w:rsidR="004F0B6F">
              <w:rPr>
                <w:lang w:val="es-ES"/>
              </w:rPr>
              <w:t xml:space="preserve"> </w:t>
            </w:r>
          </w:p>
        </w:tc>
        <w:tc>
          <w:tcPr>
            <w:tcW w:w="4321" w:type="dxa"/>
          </w:tcPr>
          <w:p w14:paraId="6EFCFB68" w14:textId="3DB2A397" w:rsidR="008953E5" w:rsidRDefault="008953E5" w:rsidP="008953E5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953E5" w14:paraId="1095A366" w14:textId="77777777" w:rsidTr="004F0B6F">
        <w:trPr>
          <w:trHeight w:val="293"/>
        </w:trPr>
        <w:tc>
          <w:tcPr>
            <w:tcW w:w="1466" w:type="dxa"/>
          </w:tcPr>
          <w:p w14:paraId="7FB2522F" w14:textId="14ECFF4C" w:rsidR="008953E5" w:rsidRDefault="004F0B6F" w:rsidP="008953E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021" w:type="dxa"/>
          </w:tcPr>
          <w:p w14:paraId="7707D20D" w14:textId="7056BAB7" w:rsidR="008953E5" w:rsidRDefault="00F41C84" w:rsidP="008953E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02123C08" w14:textId="05313F39" w:rsidR="008953E5" w:rsidRDefault="00876649" w:rsidP="008953E5">
            <w:pPr>
              <w:rPr>
                <w:lang w:val="es-ES"/>
              </w:rPr>
            </w:pPr>
            <w:r>
              <w:rPr>
                <w:lang w:val="es-ES"/>
              </w:rPr>
              <w:t>Ingresa al sistema</w:t>
            </w:r>
          </w:p>
        </w:tc>
      </w:tr>
      <w:tr w:rsidR="004F0B6F" w14:paraId="0A0AC2DB" w14:textId="77777777" w:rsidTr="004F0B6F">
        <w:trPr>
          <w:trHeight w:val="293"/>
        </w:trPr>
        <w:tc>
          <w:tcPr>
            <w:tcW w:w="1466" w:type="dxa"/>
          </w:tcPr>
          <w:p w14:paraId="2CC3B6B8" w14:textId="59E21357" w:rsidR="004F0B6F" w:rsidRDefault="004F0B6F" w:rsidP="008953E5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021" w:type="dxa"/>
          </w:tcPr>
          <w:p w14:paraId="6B4570FB" w14:textId="2D8821FD" w:rsidR="004F0B6F" w:rsidRDefault="00F41C84" w:rsidP="008953E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620C399A" w14:textId="4C1974FF" w:rsidR="004F0B6F" w:rsidRDefault="004F0B6F" w:rsidP="008953E5">
            <w:pPr>
              <w:rPr>
                <w:lang w:val="es-ES"/>
              </w:rPr>
            </w:pPr>
            <w:r>
              <w:rPr>
                <w:lang w:val="es-ES"/>
              </w:rPr>
              <w:t>Inserta los datos que llevara la ficha m</w:t>
            </w:r>
            <w:r w:rsidR="0055079A">
              <w:rPr>
                <w:lang w:val="es-ES"/>
              </w:rPr>
              <w:t>é</w:t>
            </w:r>
            <w:r>
              <w:rPr>
                <w:lang w:val="es-ES"/>
              </w:rPr>
              <w:t>dica</w:t>
            </w:r>
          </w:p>
        </w:tc>
      </w:tr>
      <w:tr w:rsidR="00E025B2" w14:paraId="164E7A23" w14:textId="77777777" w:rsidTr="004F0B6F">
        <w:trPr>
          <w:trHeight w:val="293"/>
        </w:trPr>
        <w:tc>
          <w:tcPr>
            <w:tcW w:w="1466" w:type="dxa"/>
          </w:tcPr>
          <w:p w14:paraId="5FD9D884" w14:textId="5BB04EFB" w:rsidR="00E025B2" w:rsidRDefault="00E025B2" w:rsidP="008953E5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021" w:type="dxa"/>
          </w:tcPr>
          <w:p w14:paraId="4354354A" w14:textId="01B93B30" w:rsidR="00E025B2" w:rsidRDefault="00F41C84" w:rsidP="008953E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108D42F5" w14:textId="5C2FD776" w:rsidR="00E025B2" w:rsidRDefault="00E025B2" w:rsidP="008953E5">
            <w:pPr>
              <w:rPr>
                <w:lang w:val="es-ES"/>
              </w:rPr>
            </w:pPr>
            <w:r>
              <w:rPr>
                <w:lang w:val="es-ES"/>
              </w:rPr>
              <w:t xml:space="preserve">Confirmar selección </w:t>
            </w:r>
          </w:p>
        </w:tc>
      </w:tr>
    </w:tbl>
    <w:p w14:paraId="4763A6B9" w14:textId="77777777" w:rsidR="008953E5" w:rsidRPr="008953E5" w:rsidRDefault="008953E5" w:rsidP="008953E5">
      <w:pPr>
        <w:rPr>
          <w:lang w:val="es-ES"/>
        </w:rPr>
      </w:pPr>
    </w:p>
    <w:p w14:paraId="6D6102D2" w14:textId="533C2F96" w:rsidR="00086BDD" w:rsidRDefault="00FE27BB">
      <w:pPr>
        <w:pStyle w:val="Ttulo1"/>
        <w:rPr>
          <w:lang w:val="es-ES"/>
        </w:rPr>
      </w:pPr>
      <w:r w:rsidRPr="008953E5">
        <w:rPr>
          <w:lang w:val="es-ES"/>
        </w:rPr>
        <w:t>Flujos Alternativos</w:t>
      </w:r>
    </w:p>
    <w:p w14:paraId="46FA7258" w14:textId="38C7078C" w:rsidR="00E025B2" w:rsidRDefault="00E025B2" w:rsidP="00E025B2">
      <w:pPr>
        <w:pStyle w:val="Ttulo2"/>
        <w:rPr>
          <w:lang w:val="es-ES"/>
        </w:rPr>
      </w:pPr>
      <w:r>
        <w:rPr>
          <w:lang w:val="es-ES"/>
        </w:rPr>
        <w:t>No ingresa datos correctos en el sistema</w:t>
      </w:r>
    </w:p>
    <w:p w14:paraId="1622E1C6" w14:textId="77777777" w:rsidR="00E025B2" w:rsidRPr="00E025B2" w:rsidRDefault="00E025B2" w:rsidP="00E025B2">
      <w:pPr>
        <w:rPr>
          <w:lang w:val="es-ES"/>
        </w:rPr>
      </w:pPr>
    </w:p>
    <w:tbl>
      <w:tblPr>
        <w:tblStyle w:val="Tablaconcuadrcula"/>
        <w:tblW w:w="8808" w:type="dxa"/>
        <w:tblInd w:w="704" w:type="dxa"/>
        <w:tblLook w:val="04A0" w:firstRow="1" w:lastRow="0" w:firstColumn="1" w:lastColumn="0" w:noHBand="0" w:noVBand="1"/>
      </w:tblPr>
      <w:tblGrid>
        <w:gridCol w:w="1466"/>
        <w:gridCol w:w="3021"/>
        <w:gridCol w:w="4321"/>
      </w:tblGrid>
      <w:tr w:rsidR="00E025B2" w14:paraId="4F2980C0" w14:textId="77777777" w:rsidTr="00D836E3">
        <w:trPr>
          <w:trHeight w:val="293"/>
        </w:trPr>
        <w:tc>
          <w:tcPr>
            <w:tcW w:w="1466" w:type="dxa"/>
          </w:tcPr>
          <w:p w14:paraId="3EB03B0A" w14:textId="77777777" w:rsidR="00E025B2" w:rsidRDefault="00E025B2" w:rsidP="00D836E3">
            <w:pPr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021" w:type="dxa"/>
          </w:tcPr>
          <w:p w14:paraId="09D5C315" w14:textId="77777777" w:rsidR="00E025B2" w:rsidRDefault="00E025B2" w:rsidP="00D836E3">
            <w:pPr>
              <w:rPr>
                <w:lang w:val="es-ES"/>
              </w:rPr>
            </w:pPr>
            <w:r>
              <w:rPr>
                <w:lang w:val="es-ES"/>
              </w:rPr>
              <w:t xml:space="preserve">Actor </w:t>
            </w:r>
          </w:p>
        </w:tc>
        <w:tc>
          <w:tcPr>
            <w:tcW w:w="4321" w:type="dxa"/>
          </w:tcPr>
          <w:p w14:paraId="68A9A4F0" w14:textId="426A1ADF" w:rsidR="00E025B2" w:rsidRDefault="00E025B2" w:rsidP="00D836E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2F5F86">
              <w:rPr>
                <w:lang w:val="es-ES"/>
              </w:rPr>
              <w:t>.</w:t>
            </w:r>
          </w:p>
        </w:tc>
      </w:tr>
      <w:tr w:rsidR="00E025B2" w14:paraId="499CE117" w14:textId="77777777" w:rsidTr="00D836E3">
        <w:trPr>
          <w:trHeight w:val="293"/>
        </w:trPr>
        <w:tc>
          <w:tcPr>
            <w:tcW w:w="1466" w:type="dxa"/>
          </w:tcPr>
          <w:p w14:paraId="063D1F5E" w14:textId="77777777" w:rsidR="00E025B2" w:rsidRDefault="00E025B2" w:rsidP="00D836E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021" w:type="dxa"/>
          </w:tcPr>
          <w:p w14:paraId="71E915EA" w14:textId="521EA033" w:rsidR="00E025B2" w:rsidRDefault="0083494A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15FA97C3" w14:textId="1BB3239E" w:rsidR="00E025B2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 xml:space="preserve">Ingresa datos </w:t>
            </w:r>
            <w:r w:rsidR="00A17318">
              <w:rPr>
                <w:lang w:val="es-ES"/>
              </w:rPr>
              <w:t>de acceso</w:t>
            </w:r>
            <w:r>
              <w:rPr>
                <w:lang w:val="es-ES"/>
              </w:rPr>
              <w:t xml:space="preserve"> erróneos</w:t>
            </w:r>
            <w:r w:rsidR="002F5F86">
              <w:rPr>
                <w:lang w:val="es-ES"/>
              </w:rPr>
              <w:t>.</w:t>
            </w:r>
          </w:p>
        </w:tc>
      </w:tr>
      <w:tr w:rsidR="00E025B2" w14:paraId="604605C2" w14:textId="77777777" w:rsidTr="00876649">
        <w:trPr>
          <w:trHeight w:val="58"/>
        </w:trPr>
        <w:tc>
          <w:tcPr>
            <w:tcW w:w="1466" w:type="dxa"/>
          </w:tcPr>
          <w:p w14:paraId="2274139D" w14:textId="77777777" w:rsidR="00E025B2" w:rsidRDefault="00E025B2" w:rsidP="00D836E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021" w:type="dxa"/>
          </w:tcPr>
          <w:p w14:paraId="5A2122DC" w14:textId="4FF87F6F" w:rsidR="00E025B2" w:rsidRDefault="0083494A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44432DEF" w14:textId="2D43C396" w:rsidR="00E025B2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Vuelve al paso 1</w:t>
            </w:r>
            <w:r w:rsidR="002F5F86">
              <w:rPr>
                <w:lang w:val="es-ES"/>
              </w:rPr>
              <w:t>.</w:t>
            </w:r>
          </w:p>
        </w:tc>
      </w:tr>
    </w:tbl>
    <w:p w14:paraId="3284D2BE" w14:textId="61CBA1BF" w:rsidR="00086BDD" w:rsidRDefault="00876649">
      <w:r>
        <w:t xml:space="preserve"> </w:t>
      </w:r>
    </w:p>
    <w:p w14:paraId="5C091758" w14:textId="52B0A2E3" w:rsidR="00876649" w:rsidRDefault="00876649" w:rsidP="00876649">
      <w:pPr>
        <w:pStyle w:val="Ttulo2"/>
      </w:pPr>
      <w:r>
        <w:t xml:space="preserve">No </w:t>
      </w:r>
      <w:proofErr w:type="spellStart"/>
      <w:r>
        <w:t>ingresa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correctos</w:t>
      </w:r>
      <w:proofErr w:type="spellEnd"/>
      <w:r>
        <w:t xml:space="preserve"> de la </w:t>
      </w:r>
      <w:proofErr w:type="spellStart"/>
      <w:r>
        <w:t>ficha</w:t>
      </w:r>
      <w:proofErr w:type="spellEnd"/>
      <w:r>
        <w:t xml:space="preserve"> </w:t>
      </w:r>
      <w:proofErr w:type="spellStart"/>
      <w:r>
        <w:t>m</w:t>
      </w:r>
      <w:r w:rsidR="00BF245D">
        <w:t>é</w:t>
      </w:r>
      <w:r>
        <w:t>dica</w:t>
      </w:r>
      <w:proofErr w:type="spellEnd"/>
    </w:p>
    <w:p w14:paraId="2989C736" w14:textId="77777777" w:rsidR="00876649" w:rsidRPr="00876649" w:rsidRDefault="00876649" w:rsidP="00876649"/>
    <w:tbl>
      <w:tblPr>
        <w:tblStyle w:val="Tablaconcuadrcula"/>
        <w:tblW w:w="8808" w:type="dxa"/>
        <w:tblInd w:w="704" w:type="dxa"/>
        <w:tblLook w:val="04A0" w:firstRow="1" w:lastRow="0" w:firstColumn="1" w:lastColumn="0" w:noHBand="0" w:noVBand="1"/>
      </w:tblPr>
      <w:tblGrid>
        <w:gridCol w:w="1466"/>
        <w:gridCol w:w="3021"/>
        <w:gridCol w:w="4321"/>
      </w:tblGrid>
      <w:tr w:rsidR="00876649" w14:paraId="61613B24" w14:textId="77777777" w:rsidTr="00D836E3">
        <w:trPr>
          <w:trHeight w:val="293"/>
        </w:trPr>
        <w:tc>
          <w:tcPr>
            <w:tcW w:w="1466" w:type="dxa"/>
          </w:tcPr>
          <w:p w14:paraId="30E1DD2E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021" w:type="dxa"/>
          </w:tcPr>
          <w:p w14:paraId="63EF07D9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 xml:space="preserve">Actor </w:t>
            </w:r>
          </w:p>
        </w:tc>
        <w:tc>
          <w:tcPr>
            <w:tcW w:w="4321" w:type="dxa"/>
          </w:tcPr>
          <w:p w14:paraId="640CFD60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76649" w14:paraId="58E155C8" w14:textId="77777777" w:rsidTr="00D836E3">
        <w:trPr>
          <w:trHeight w:val="293"/>
        </w:trPr>
        <w:tc>
          <w:tcPr>
            <w:tcW w:w="1466" w:type="dxa"/>
          </w:tcPr>
          <w:p w14:paraId="6A26CA2A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021" w:type="dxa"/>
          </w:tcPr>
          <w:p w14:paraId="6D269149" w14:textId="7B99BDF5" w:rsidR="00876649" w:rsidRDefault="00FB739B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7BA08A2A" w14:textId="07323C66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Ingresa los datos de las fichas médicos erróneos</w:t>
            </w:r>
            <w:r w:rsidR="002F5F86">
              <w:rPr>
                <w:lang w:val="es-ES"/>
              </w:rPr>
              <w:t>.</w:t>
            </w:r>
          </w:p>
        </w:tc>
      </w:tr>
      <w:tr w:rsidR="00876649" w14:paraId="31EB9DA3" w14:textId="77777777" w:rsidTr="00D836E3">
        <w:trPr>
          <w:trHeight w:val="58"/>
        </w:trPr>
        <w:tc>
          <w:tcPr>
            <w:tcW w:w="1466" w:type="dxa"/>
          </w:tcPr>
          <w:p w14:paraId="57A4C27B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021" w:type="dxa"/>
          </w:tcPr>
          <w:p w14:paraId="66C5C6F1" w14:textId="0A6496A6" w:rsidR="00876649" w:rsidRDefault="00FB739B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4C6DF8B9" w14:textId="22BAFB85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Vuelve al paso 2</w:t>
            </w:r>
            <w:r w:rsidR="002F5F86">
              <w:rPr>
                <w:lang w:val="es-ES"/>
              </w:rPr>
              <w:t>.</w:t>
            </w:r>
          </w:p>
        </w:tc>
      </w:tr>
    </w:tbl>
    <w:p w14:paraId="72B8A6BF" w14:textId="77777777" w:rsidR="00876649" w:rsidRPr="00876649" w:rsidRDefault="00876649" w:rsidP="00876649"/>
    <w:p w14:paraId="769E4DA0" w14:textId="77777777" w:rsidR="00876649" w:rsidRPr="008953E5" w:rsidRDefault="00876649"/>
    <w:p w14:paraId="5B7BC5BE" w14:textId="487A5076" w:rsidR="00086BDD" w:rsidRPr="008953E5" w:rsidRDefault="00DD6B88">
      <w:pPr>
        <w:pStyle w:val="Ttulo1"/>
        <w:widowControl/>
        <w:rPr>
          <w:lang w:val="es-ES"/>
        </w:rPr>
      </w:pPr>
      <w:bookmarkStart w:id="5" w:name="_Toc423410255"/>
      <w:bookmarkStart w:id="6" w:name="_Toc425054514"/>
      <w:bookmarkStart w:id="7" w:name="_Toc36209911"/>
      <w:r w:rsidRPr="008953E5">
        <w:rPr>
          <w:lang w:val="es-ES"/>
        </w:rPr>
        <w:t>Postco</w:t>
      </w:r>
      <w:bookmarkEnd w:id="5"/>
      <w:bookmarkEnd w:id="6"/>
      <w:bookmarkEnd w:id="7"/>
      <w:r w:rsidR="00FE27BB" w:rsidRPr="008953E5">
        <w:rPr>
          <w:lang w:val="es-ES"/>
        </w:rPr>
        <w:t>ndiciones</w:t>
      </w:r>
    </w:p>
    <w:p w14:paraId="4D50F00B" w14:textId="64C2E54B" w:rsidR="00086BDD" w:rsidRPr="008953E5" w:rsidRDefault="00876649">
      <w:pPr>
        <w:pStyle w:val="Ttulo2"/>
        <w:widowControl/>
        <w:rPr>
          <w:lang w:val="es-ES"/>
        </w:rPr>
      </w:pPr>
      <w:r>
        <w:rPr>
          <w:lang w:val="es-ES"/>
        </w:rPr>
        <w:t>Se llena la ficha m</w:t>
      </w:r>
      <w:r w:rsidR="00BF245D">
        <w:rPr>
          <w:lang w:val="es-ES"/>
        </w:rPr>
        <w:t>é</w:t>
      </w:r>
      <w:r>
        <w:rPr>
          <w:lang w:val="es-ES"/>
        </w:rPr>
        <w:t>dica del paciente en espec</w:t>
      </w:r>
      <w:r w:rsidR="00BF245D">
        <w:rPr>
          <w:lang w:val="es-ES"/>
        </w:rPr>
        <w:t>í</w:t>
      </w:r>
      <w:r>
        <w:rPr>
          <w:lang w:val="es-ES"/>
        </w:rPr>
        <w:t xml:space="preserve">fico. </w:t>
      </w:r>
    </w:p>
    <w:p w14:paraId="7855730F" w14:textId="77777777" w:rsidR="00876649" w:rsidRDefault="00876649" w:rsidP="00876649"/>
    <w:p w14:paraId="1D685579" w14:textId="77777777" w:rsidR="00875015" w:rsidRDefault="00875015" w:rsidP="00876649"/>
    <w:p w14:paraId="1166D454" w14:textId="77777777" w:rsidR="00875015" w:rsidRDefault="00875015" w:rsidP="00876649"/>
    <w:p w14:paraId="7405E01E" w14:textId="77777777" w:rsidR="00875015" w:rsidRDefault="00875015" w:rsidP="00876649"/>
    <w:p w14:paraId="1426A987" w14:textId="77777777" w:rsidR="00875015" w:rsidRDefault="00875015" w:rsidP="00876649"/>
    <w:p w14:paraId="5056A6C9" w14:textId="77777777" w:rsidR="00875015" w:rsidRDefault="00875015" w:rsidP="00876649"/>
    <w:p w14:paraId="4291C7B0" w14:textId="77777777" w:rsidR="00875015" w:rsidRDefault="00875015" w:rsidP="00876649"/>
    <w:p w14:paraId="26F606D7" w14:textId="77777777" w:rsidR="00875015" w:rsidRDefault="00875015" w:rsidP="00876649"/>
    <w:p w14:paraId="5AE9240A" w14:textId="77777777" w:rsidR="00875015" w:rsidRDefault="00875015" w:rsidP="00876649"/>
    <w:p w14:paraId="6DA54732" w14:textId="77777777" w:rsidR="00875015" w:rsidRDefault="00875015" w:rsidP="00876649"/>
    <w:p w14:paraId="0E6E0F8F" w14:textId="77777777" w:rsidR="00875015" w:rsidRDefault="00875015" w:rsidP="00876649"/>
    <w:p w14:paraId="4DAC6DDB" w14:textId="77777777" w:rsidR="00875015" w:rsidRDefault="00875015" w:rsidP="00876649"/>
    <w:p w14:paraId="5EB905AC" w14:textId="77777777" w:rsidR="00875015" w:rsidRPr="008953E5" w:rsidRDefault="00875015" w:rsidP="00876649"/>
    <w:p w14:paraId="46EABEB3" w14:textId="38F19FDC" w:rsidR="0063372E" w:rsidRDefault="00C07B24" w:rsidP="0063372E">
      <w:pPr>
        <w:pStyle w:val="Ttulo1"/>
      </w:pPr>
      <w:proofErr w:type="spellStart"/>
      <w:r>
        <w:lastRenderedPageBreak/>
        <w:t>Maqueta</w:t>
      </w:r>
      <w:proofErr w:type="spellEnd"/>
      <w:r>
        <w:t xml:space="preserve"> de la </w:t>
      </w:r>
      <w:proofErr w:type="spellStart"/>
      <w:r>
        <w:t>Interfaz</w:t>
      </w:r>
      <w:proofErr w:type="spellEnd"/>
    </w:p>
    <w:p w14:paraId="7A7CA1D2" w14:textId="77777777" w:rsidR="00C07B24" w:rsidRDefault="00C07B24" w:rsidP="00C07B24"/>
    <w:p w14:paraId="6407177F" w14:textId="200D1B75" w:rsidR="00BB25E1" w:rsidRDefault="00BB25E1" w:rsidP="00BB25E1">
      <w:pPr>
        <w:pStyle w:val="Ttulo2"/>
      </w:pPr>
      <w:proofErr w:type="spellStart"/>
      <w:r>
        <w:t>Flujo</w:t>
      </w:r>
      <w:proofErr w:type="spellEnd"/>
      <w:r>
        <w:t xml:space="preserve"> de </w:t>
      </w:r>
      <w:proofErr w:type="spellStart"/>
      <w:r>
        <w:t>navegacion</w:t>
      </w:r>
      <w:proofErr w:type="spellEnd"/>
    </w:p>
    <w:p w14:paraId="414F818A" w14:textId="6C72B903" w:rsidR="00BB25E1" w:rsidRDefault="00BB25E1" w:rsidP="00875015"/>
    <w:p w14:paraId="2043A50A" w14:textId="7559F3D9" w:rsidR="00BB25E1" w:rsidRPr="00875015" w:rsidRDefault="00BB25E1" w:rsidP="00875015">
      <w:r>
        <w:rPr>
          <w:noProof/>
        </w:rPr>
        <w:drawing>
          <wp:anchor distT="0" distB="0" distL="114300" distR="114300" simplePos="0" relativeHeight="251649024" behindDoc="1" locked="0" layoutInCell="1" allowOverlap="1" wp14:anchorId="131C38D0" wp14:editId="4CB7FFC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86100" cy="211899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EA512E" w14:textId="33FF15A9" w:rsidR="007B21C9" w:rsidRDefault="007B21C9" w:rsidP="007B21C9"/>
    <w:p w14:paraId="0CF255C7" w14:textId="73BBDD1B" w:rsidR="007B21C9" w:rsidRPr="007B21C9" w:rsidRDefault="007B21C9" w:rsidP="007B21C9"/>
    <w:p w14:paraId="37DE2DBF" w14:textId="77777777" w:rsidR="00876649" w:rsidRDefault="00876649" w:rsidP="00876649">
      <w:pPr>
        <w:rPr>
          <w:lang w:val="es-ES"/>
        </w:rPr>
      </w:pPr>
    </w:p>
    <w:p w14:paraId="3A10189B" w14:textId="21C889CA" w:rsidR="007B21C9" w:rsidRDefault="007B21C9" w:rsidP="00876649">
      <w:pPr>
        <w:rPr>
          <w:lang w:val="es-ES"/>
        </w:rPr>
      </w:pPr>
    </w:p>
    <w:p w14:paraId="20605B2A" w14:textId="77777777" w:rsidR="007B21C9" w:rsidRDefault="007B21C9" w:rsidP="00876649">
      <w:pPr>
        <w:rPr>
          <w:lang w:val="es-ES"/>
        </w:rPr>
      </w:pPr>
    </w:p>
    <w:p w14:paraId="39BBB2E3" w14:textId="77777777" w:rsidR="007B21C9" w:rsidRDefault="007B21C9" w:rsidP="00876649">
      <w:pPr>
        <w:rPr>
          <w:lang w:val="es-ES"/>
        </w:rPr>
      </w:pPr>
    </w:p>
    <w:p w14:paraId="24F5C8D9" w14:textId="77777777" w:rsidR="007B21C9" w:rsidRDefault="007B21C9" w:rsidP="00876649">
      <w:pPr>
        <w:rPr>
          <w:lang w:val="es-ES"/>
        </w:rPr>
      </w:pPr>
    </w:p>
    <w:p w14:paraId="629A86D1" w14:textId="77777777" w:rsidR="007B21C9" w:rsidRDefault="007B21C9" w:rsidP="00876649">
      <w:pPr>
        <w:rPr>
          <w:lang w:val="es-ES"/>
        </w:rPr>
      </w:pPr>
    </w:p>
    <w:p w14:paraId="06DE1795" w14:textId="77777777" w:rsidR="007B21C9" w:rsidRDefault="007B21C9" w:rsidP="00876649">
      <w:pPr>
        <w:rPr>
          <w:lang w:val="es-ES"/>
        </w:rPr>
      </w:pPr>
    </w:p>
    <w:p w14:paraId="2B90C505" w14:textId="77777777" w:rsidR="007B21C9" w:rsidRDefault="007B21C9" w:rsidP="00876649">
      <w:pPr>
        <w:rPr>
          <w:lang w:val="es-ES"/>
        </w:rPr>
      </w:pPr>
    </w:p>
    <w:p w14:paraId="03950FF8" w14:textId="77777777" w:rsidR="007B21C9" w:rsidRDefault="007B21C9" w:rsidP="00876649">
      <w:pPr>
        <w:rPr>
          <w:lang w:val="es-ES"/>
        </w:rPr>
      </w:pPr>
    </w:p>
    <w:p w14:paraId="6E3B58F4" w14:textId="77777777" w:rsidR="007B21C9" w:rsidRDefault="007B21C9" w:rsidP="00876649">
      <w:pPr>
        <w:rPr>
          <w:lang w:val="es-ES"/>
        </w:rPr>
      </w:pPr>
    </w:p>
    <w:p w14:paraId="590AFBA6" w14:textId="77777777" w:rsidR="007B21C9" w:rsidRDefault="007B21C9" w:rsidP="00876649">
      <w:pPr>
        <w:rPr>
          <w:lang w:val="es-ES"/>
        </w:rPr>
      </w:pPr>
    </w:p>
    <w:p w14:paraId="75DD1682" w14:textId="7ACEEEC5" w:rsidR="00E72123" w:rsidRDefault="007B21C9" w:rsidP="00876649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</w:t>
      </w:r>
      <w:r w:rsidR="00875015">
        <w:rPr>
          <w:lang w:val="es-ES"/>
        </w:rPr>
        <w:t xml:space="preserve">   </w:t>
      </w:r>
      <w:r>
        <w:rPr>
          <w:lang w:val="es-ES"/>
        </w:rPr>
        <w:t xml:space="preserve"> </w:t>
      </w:r>
    </w:p>
    <w:p w14:paraId="759E871A" w14:textId="2E8938EB" w:rsidR="00E72123" w:rsidRDefault="00E72123" w:rsidP="00876649">
      <w:pPr>
        <w:rPr>
          <w:lang w:val="es-ES"/>
        </w:rPr>
      </w:pPr>
      <w:r>
        <w:rPr>
          <w:lang w:val="es-ES"/>
        </w:rPr>
        <w:t xml:space="preserve">                                                Flujo</w:t>
      </w:r>
      <w:proofErr w:type="gramStart"/>
      <w:r w:rsidR="000E0B02">
        <w:rPr>
          <w:lang w:val="es-ES"/>
        </w:rPr>
        <w:t>1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0E0B02">
        <w:rPr>
          <w:lang w:val="es-ES"/>
        </w:rPr>
        <w:t>Completar observación en la ficha medica</w:t>
      </w:r>
    </w:p>
    <w:p w14:paraId="7BC6F6BE" w14:textId="77777777" w:rsidR="00A50DD2" w:rsidRDefault="00A50DD2" w:rsidP="00876649">
      <w:pPr>
        <w:rPr>
          <w:lang w:val="es-ES"/>
        </w:rPr>
      </w:pPr>
    </w:p>
    <w:p w14:paraId="3DD7BF0E" w14:textId="77777777" w:rsidR="00A50DD2" w:rsidRDefault="00A50DD2" w:rsidP="00876649">
      <w:pPr>
        <w:rPr>
          <w:lang w:val="es-ES"/>
        </w:rPr>
      </w:pPr>
    </w:p>
    <w:p w14:paraId="3ABAB820" w14:textId="6B9A4BD5" w:rsidR="000E0B02" w:rsidRPr="000E0B02" w:rsidRDefault="00A50DD2" w:rsidP="00876649">
      <w:pPr>
        <w:pStyle w:val="Ttulo2"/>
        <w:rPr>
          <w:lang w:val="es-ES"/>
        </w:rPr>
      </w:pPr>
      <w:r>
        <w:rPr>
          <w:lang w:val="es-ES"/>
        </w:rPr>
        <w:t>Maquetas de interfaces</w:t>
      </w:r>
    </w:p>
    <w:p w14:paraId="235A1C65" w14:textId="77777777" w:rsidR="00E72123" w:rsidRDefault="00E72123" w:rsidP="00876649">
      <w:pPr>
        <w:rPr>
          <w:lang w:val="es-ES"/>
        </w:rPr>
      </w:pPr>
    </w:p>
    <w:p w14:paraId="424BDE33" w14:textId="6AC06386" w:rsidR="00E72123" w:rsidRDefault="00A50DD2" w:rsidP="0087664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6F165C2" wp14:editId="3DD3B7EE">
            <wp:simplePos x="0" y="0"/>
            <wp:positionH relativeFrom="margin">
              <wp:align>center</wp:align>
            </wp:positionH>
            <wp:positionV relativeFrom="paragraph">
              <wp:posOffset>9422</wp:posOffset>
            </wp:positionV>
            <wp:extent cx="3016835" cy="2743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9AD06" w14:textId="77777777" w:rsidR="00E72123" w:rsidRDefault="00E72123" w:rsidP="00876649">
      <w:pPr>
        <w:rPr>
          <w:lang w:val="es-ES"/>
        </w:rPr>
      </w:pPr>
    </w:p>
    <w:p w14:paraId="1F669657" w14:textId="0EFBD8FC" w:rsidR="00E72123" w:rsidRDefault="00E72123" w:rsidP="00876649">
      <w:pPr>
        <w:rPr>
          <w:lang w:val="es-ES"/>
        </w:rPr>
      </w:pPr>
    </w:p>
    <w:p w14:paraId="17FA35AD" w14:textId="77777777" w:rsidR="00E72123" w:rsidRDefault="00E72123" w:rsidP="00876649">
      <w:pPr>
        <w:rPr>
          <w:lang w:val="es-ES"/>
        </w:rPr>
      </w:pPr>
    </w:p>
    <w:p w14:paraId="4EE59740" w14:textId="20EEB212" w:rsidR="00E72123" w:rsidRDefault="00E72123" w:rsidP="00876649">
      <w:pPr>
        <w:rPr>
          <w:lang w:val="es-ES"/>
        </w:rPr>
      </w:pPr>
    </w:p>
    <w:p w14:paraId="63685844" w14:textId="77777777" w:rsidR="00E72123" w:rsidRDefault="00E72123" w:rsidP="00876649">
      <w:pPr>
        <w:rPr>
          <w:lang w:val="es-ES"/>
        </w:rPr>
      </w:pPr>
    </w:p>
    <w:p w14:paraId="1F007C38" w14:textId="205BA04F" w:rsidR="00E72123" w:rsidRDefault="00E72123" w:rsidP="00876649">
      <w:pPr>
        <w:rPr>
          <w:lang w:val="es-ES"/>
        </w:rPr>
      </w:pPr>
    </w:p>
    <w:p w14:paraId="4AE4F8AF" w14:textId="62359D25" w:rsidR="00E72123" w:rsidRDefault="00E72123" w:rsidP="00876649">
      <w:pPr>
        <w:rPr>
          <w:lang w:val="es-ES"/>
        </w:rPr>
      </w:pPr>
    </w:p>
    <w:p w14:paraId="26ABCB6C" w14:textId="77777777" w:rsidR="00E72123" w:rsidRDefault="00E72123" w:rsidP="00876649">
      <w:pPr>
        <w:rPr>
          <w:lang w:val="es-ES"/>
        </w:rPr>
      </w:pPr>
    </w:p>
    <w:p w14:paraId="6812B0D6" w14:textId="77777777" w:rsidR="00E72123" w:rsidRDefault="00E72123" w:rsidP="00876649">
      <w:pPr>
        <w:rPr>
          <w:lang w:val="es-ES"/>
        </w:rPr>
      </w:pPr>
    </w:p>
    <w:p w14:paraId="78AAAC85" w14:textId="77777777" w:rsidR="00E72123" w:rsidRDefault="00E72123" w:rsidP="00876649">
      <w:pPr>
        <w:rPr>
          <w:lang w:val="es-ES"/>
        </w:rPr>
      </w:pPr>
    </w:p>
    <w:p w14:paraId="6D0EFA8F" w14:textId="0DCC1EA5" w:rsidR="00E72123" w:rsidRDefault="00E72123" w:rsidP="00876649">
      <w:pPr>
        <w:rPr>
          <w:lang w:val="es-ES"/>
        </w:rPr>
      </w:pPr>
    </w:p>
    <w:p w14:paraId="3F9E75CF" w14:textId="48D93F71" w:rsidR="00E72123" w:rsidRDefault="00A50DD2" w:rsidP="00876649">
      <w:pPr>
        <w:rPr>
          <w:lang w:val="es-ES"/>
        </w:rPr>
      </w:pPr>
      <w:r>
        <w:rPr>
          <w:lang w:val="es-ES"/>
        </w:rPr>
        <w:t xml:space="preserve">         </w:t>
      </w:r>
    </w:p>
    <w:p w14:paraId="2E96C5DA" w14:textId="77777777" w:rsidR="00BD7614" w:rsidRDefault="00BD7614" w:rsidP="00876649">
      <w:pPr>
        <w:rPr>
          <w:lang w:val="es-ES"/>
        </w:rPr>
      </w:pPr>
    </w:p>
    <w:p w14:paraId="179DB1AF" w14:textId="77777777" w:rsidR="00BD7614" w:rsidRDefault="00BD7614" w:rsidP="00876649">
      <w:pPr>
        <w:rPr>
          <w:lang w:val="es-ES"/>
        </w:rPr>
      </w:pPr>
    </w:p>
    <w:p w14:paraId="43DE01E8" w14:textId="77777777" w:rsidR="00BD7614" w:rsidRDefault="00BD7614" w:rsidP="00876649">
      <w:pPr>
        <w:rPr>
          <w:lang w:val="es-ES"/>
        </w:rPr>
      </w:pPr>
    </w:p>
    <w:p w14:paraId="7945A3CE" w14:textId="77777777" w:rsidR="00BD7614" w:rsidRDefault="00BD7614" w:rsidP="00876649">
      <w:pPr>
        <w:rPr>
          <w:lang w:val="es-ES"/>
        </w:rPr>
      </w:pPr>
    </w:p>
    <w:p w14:paraId="5ECC1A05" w14:textId="60792FA4" w:rsidR="007B21C9" w:rsidRDefault="00BD7614" w:rsidP="00876649">
      <w:pPr>
        <w:rPr>
          <w:lang w:val="es-ES"/>
        </w:rPr>
      </w:pPr>
      <w:r>
        <w:rPr>
          <w:lang w:val="es-ES"/>
        </w:rPr>
        <w:t xml:space="preserve">   </w:t>
      </w:r>
      <w:r w:rsidR="00A50DD2">
        <w:rPr>
          <w:lang w:val="es-ES"/>
        </w:rPr>
        <w:t xml:space="preserve">                                                                           </w:t>
      </w:r>
      <w:r w:rsidR="00A50DD2">
        <w:rPr>
          <w:lang w:val="es-ES"/>
        </w:rPr>
        <w:t xml:space="preserve"> </w:t>
      </w:r>
      <w:r w:rsidR="00E63B10">
        <w:rPr>
          <w:lang w:val="es-ES"/>
        </w:rPr>
        <w:t xml:space="preserve">Interfaz 1: </w:t>
      </w:r>
      <w:proofErr w:type="spellStart"/>
      <w:r w:rsidR="00E63B10">
        <w:rPr>
          <w:lang w:val="es-ES"/>
        </w:rPr>
        <w:t>Login</w:t>
      </w:r>
      <w:proofErr w:type="spellEnd"/>
      <w:r w:rsidR="00E63B10">
        <w:rPr>
          <w:lang w:val="es-ES"/>
        </w:rPr>
        <w:t>.</w:t>
      </w:r>
    </w:p>
    <w:p w14:paraId="0A8DE8CB" w14:textId="2784B046" w:rsidR="00E63B10" w:rsidRDefault="00E63B10" w:rsidP="00876649">
      <w:pPr>
        <w:rPr>
          <w:lang w:val="es-ES"/>
        </w:rPr>
      </w:pPr>
    </w:p>
    <w:p w14:paraId="0551EFCA" w14:textId="58AD498A" w:rsidR="00E63B10" w:rsidRDefault="00B14C02" w:rsidP="00B14C02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B18202" wp14:editId="36701AC2">
            <wp:extent cx="3851650" cy="428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79" cy="43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ED16" w14:textId="722DF053" w:rsidR="007F6031" w:rsidRDefault="007F6031" w:rsidP="00876649">
      <w:pPr>
        <w:rPr>
          <w:lang w:val="es-ES"/>
        </w:rPr>
      </w:pPr>
    </w:p>
    <w:p w14:paraId="35209741" w14:textId="0ADD0127" w:rsidR="007F6031" w:rsidRDefault="00A50DD2" w:rsidP="00876649">
      <w:pPr>
        <w:rPr>
          <w:lang w:val="es-ES"/>
        </w:rPr>
      </w:pPr>
      <w:r>
        <w:rPr>
          <w:lang w:val="es-ES"/>
        </w:rPr>
        <w:t xml:space="preserve">                                                   </w:t>
      </w:r>
      <w:r w:rsidR="007F6031">
        <w:rPr>
          <w:lang w:val="es-ES"/>
        </w:rPr>
        <w:t xml:space="preserve"> Interfaz 2: Observaciones del </w:t>
      </w:r>
      <w:r>
        <w:rPr>
          <w:lang w:val="es-ES"/>
        </w:rPr>
        <w:t xml:space="preserve">médico </w:t>
      </w:r>
      <w:r w:rsidR="007F6031">
        <w:rPr>
          <w:lang w:val="es-ES"/>
        </w:rPr>
        <w:t>especialista</w:t>
      </w:r>
    </w:p>
    <w:p w14:paraId="3A508E3C" w14:textId="0674475D" w:rsidR="00FF074B" w:rsidRDefault="00FF074B" w:rsidP="00876649">
      <w:pPr>
        <w:rPr>
          <w:lang w:val="es-ES"/>
        </w:rPr>
      </w:pPr>
    </w:p>
    <w:p w14:paraId="62CF0680" w14:textId="77777777" w:rsidR="00FF074B" w:rsidRDefault="00FF074B" w:rsidP="00876649">
      <w:pPr>
        <w:rPr>
          <w:lang w:val="es-ES"/>
        </w:rPr>
      </w:pPr>
    </w:p>
    <w:p w14:paraId="1DA150E0" w14:textId="3C390B37" w:rsidR="00FF074B" w:rsidRDefault="00FF074B" w:rsidP="00876649">
      <w:pPr>
        <w:rPr>
          <w:lang w:val="es-ES"/>
        </w:rPr>
      </w:pPr>
    </w:p>
    <w:p w14:paraId="64D4A07A" w14:textId="77777777" w:rsidR="00FF074B" w:rsidRDefault="00FF074B" w:rsidP="00876649">
      <w:pPr>
        <w:rPr>
          <w:lang w:val="es-ES"/>
        </w:rPr>
      </w:pPr>
    </w:p>
    <w:p w14:paraId="1D542478" w14:textId="4EA733E3" w:rsidR="00FF074B" w:rsidRDefault="00FF074B" w:rsidP="00876649">
      <w:pPr>
        <w:rPr>
          <w:lang w:val="es-ES"/>
        </w:rPr>
      </w:pPr>
    </w:p>
    <w:p w14:paraId="207D2353" w14:textId="7B1B834E" w:rsidR="00923D39" w:rsidRDefault="00923D39" w:rsidP="00876649">
      <w:pPr>
        <w:rPr>
          <w:lang w:val="es-ES"/>
        </w:rPr>
      </w:pPr>
    </w:p>
    <w:p w14:paraId="5E96C09D" w14:textId="17AAEAB5" w:rsidR="007F6031" w:rsidRDefault="007F6031" w:rsidP="00876649">
      <w:pPr>
        <w:rPr>
          <w:lang w:val="es-ES"/>
        </w:rPr>
      </w:pPr>
    </w:p>
    <w:p w14:paraId="2D5D6793" w14:textId="069109F8" w:rsidR="007F6031" w:rsidRDefault="007F6031" w:rsidP="00876649">
      <w:pPr>
        <w:rPr>
          <w:lang w:val="es-ES"/>
        </w:rPr>
      </w:pPr>
    </w:p>
    <w:p w14:paraId="0F15E8E2" w14:textId="7D362FDB" w:rsidR="007F6031" w:rsidRDefault="007F6031" w:rsidP="00876649">
      <w:pPr>
        <w:rPr>
          <w:lang w:val="es-ES"/>
        </w:rPr>
      </w:pPr>
    </w:p>
    <w:p w14:paraId="68B28C8F" w14:textId="77777777" w:rsidR="00837660" w:rsidRDefault="00837660" w:rsidP="00876649">
      <w:pPr>
        <w:rPr>
          <w:lang w:val="es-ES"/>
        </w:rPr>
      </w:pPr>
    </w:p>
    <w:p w14:paraId="563D8989" w14:textId="77777777" w:rsidR="00837660" w:rsidRDefault="00837660" w:rsidP="00876649">
      <w:pPr>
        <w:rPr>
          <w:lang w:val="es-ES"/>
        </w:rPr>
      </w:pPr>
    </w:p>
    <w:p w14:paraId="49CBF60E" w14:textId="77777777" w:rsidR="00837660" w:rsidRDefault="00837660" w:rsidP="00876649">
      <w:pPr>
        <w:rPr>
          <w:lang w:val="es-ES"/>
        </w:rPr>
      </w:pPr>
    </w:p>
    <w:p w14:paraId="36804EF4" w14:textId="77777777" w:rsidR="00837660" w:rsidRDefault="00837660" w:rsidP="00876649">
      <w:pPr>
        <w:rPr>
          <w:lang w:val="es-ES"/>
        </w:rPr>
      </w:pPr>
    </w:p>
    <w:p w14:paraId="05EBB9D6" w14:textId="77777777" w:rsidR="00837660" w:rsidRDefault="00837660" w:rsidP="00876649">
      <w:pPr>
        <w:rPr>
          <w:lang w:val="es-ES"/>
        </w:rPr>
      </w:pPr>
    </w:p>
    <w:p w14:paraId="55203DED" w14:textId="77777777" w:rsidR="00837660" w:rsidRDefault="00837660" w:rsidP="00876649">
      <w:pPr>
        <w:rPr>
          <w:lang w:val="es-ES"/>
        </w:rPr>
      </w:pPr>
    </w:p>
    <w:p w14:paraId="536A4E82" w14:textId="77777777" w:rsidR="00837660" w:rsidRDefault="00837660" w:rsidP="00876649">
      <w:pPr>
        <w:rPr>
          <w:lang w:val="es-ES"/>
        </w:rPr>
      </w:pPr>
    </w:p>
    <w:p w14:paraId="71311D8C" w14:textId="77777777" w:rsidR="00837660" w:rsidRDefault="00837660" w:rsidP="00876649">
      <w:pPr>
        <w:rPr>
          <w:lang w:val="es-ES"/>
        </w:rPr>
      </w:pPr>
    </w:p>
    <w:p w14:paraId="4696AC14" w14:textId="1EB50A0C" w:rsidR="00837660" w:rsidRDefault="00837660" w:rsidP="00876649">
      <w:pPr>
        <w:rPr>
          <w:lang w:val="es-ES"/>
        </w:rPr>
      </w:pPr>
    </w:p>
    <w:p w14:paraId="450478FE" w14:textId="77777777" w:rsidR="00837660" w:rsidRDefault="00837660" w:rsidP="00876649">
      <w:pPr>
        <w:rPr>
          <w:lang w:val="es-ES"/>
        </w:rPr>
      </w:pPr>
    </w:p>
    <w:p w14:paraId="0A0ECFD8" w14:textId="77777777" w:rsidR="00837660" w:rsidRDefault="00837660" w:rsidP="00837660">
      <w:pPr>
        <w:rPr>
          <w:lang w:val="es-ES"/>
        </w:rPr>
      </w:pPr>
    </w:p>
    <w:p w14:paraId="6F141A65" w14:textId="2DF3EF4F" w:rsidR="00837660" w:rsidRDefault="00837660" w:rsidP="00837660">
      <w:pPr>
        <w:rPr>
          <w:lang w:val="es-ES"/>
        </w:rPr>
      </w:pPr>
    </w:p>
    <w:p w14:paraId="1528EA0C" w14:textId="77777777" w:rsidR="00837660" w:rsidRDefault="00837660" w:rsidP="00837660">
      <w:pPr>
        <w:rPr>
          <w:lang w:val="es-ES"/>
        </w:rPr>
      </w:pPr>
    </w:p>
    <w:p w14:paraId="7CBCD0F7" w14:textId="181141FE" w:rsidR="00837660" w:rsidRDefault="00837660" w:rsidP="00837660">
      <w:pPr>
        <w:rPr>
          <w:lang w:val="es-ES"/>
        </w:rPr>
      </w:pPr>
    </w:p>
    <w:p w14:paraId="0A246739" w14:textId="77777777" w:rsidR="00A94E75" w:rsidRDefault="00A94E75" w:rsidP="00876649">
      <w:pPr>
        <w:rPr>
          <w:lang w:val="es-ES"/>
        </w:rPr>
      </w:pPr>
    </w:p>
    <w:p w14:paraId="47A24D20" w14:textId="77777777" w:rsidR="00A94E75" w:rsidRDefault="00A94E75" w:rsidP="00876649">
      <w:pPr>
        <w:rPr>
          <w:lang w:val="es-ES"/>
        </w:rPr>
      </w:pPr>
    </w:p>
    <w:p w14:paraId="15D6AFAD" w14:textId="77777777" w:rsidR="00A94E75" w:rsidRDefault="00A94E75" w:rsidP="00876649">
      <w:pPr>
        <w:rPr>
          <w:lang w:val="es-ES"/>
        </w:rPr>
      </w:pPr>
    </w:p>
    <w:p w14:paraId="6DBA19BF" w14:textId="77777777" w:rsidR="00A94E75" w:rsidRDefault="00A94E75" w:rsidP="00876649">
      <w:pPr>
        <w:rPr>
          <w:lang w:val="es-ES"/>
        </w:rPr>
      </w:pPr>
    </w:p>
    <w:p w14:paraId="58C81E1A" w14:textId="77777777" w:rsidR="00A94E75" w:rsidRDefault="00A94E75" w:rsidP="00876649">
      <w:pPr>
        <w:rPr>
          <w:lang w:val="es-ES"/>
        </w:rPr>
      </w:pPr>
    </w:p>
    <w:p w14:paraId="4419F8AE" w14:textId="77777777" w:rsidR="00A94E75" w:rsidRDefault="00A94E75" w:rsidP="00876649">
      <w:pPr>
        <w:rPr>
          <w:lang w:val="es-ES"/>
        </w:rPr>
      </w:pPr>
    </w:p>
    <w:p w14:paraId="6BABB797" w14:textId="77777777" w:rsidR="00A94E75" w:rsidRDefault="00A94E75" w:rsidP="00876649">
      <w:pPr>
        <w:rPr>
          <w:lang w:val="es-ES"/>
        </w:rPr>
      </w:pPr>
    </w:p>
    <w:p w14:paraId="5F4FEA84" w14:textId="77777777" w:rsidR="00A94E75" w:rsidRDefault="00A94E75" w:rsidP="00876649">
      <w:pPr>
        <w:rPr>
          <w:lang w:val="es-ES"/>
        </w:rPr>
      </w:pPr>
    </w:p>
    <w:p w14:paraId="1FCCCE57" w14:textId="77777777" w:rsidR="00A94E75" w:rsidRDefault="00A94E75" w:rsidP="00876649">
      <w:pPr>
        <w:rPr>
          <w:lang w:val="es-ES"/>
        </w:rPr>
      </w:pPr>
    </w:p>
    <w:p w14:paraId="18C32969" w14:textId="77777777" w:rsidR="00A94E75" w:rsidRDefault="00A94E75" w:rsidP="00876649">
      <w:pPr>
        <w:rPr>
          <w:lang w:val="es-ES"/>
        </w:rPr>
      </w:pPr>
    </w:p>
    <w:p w14:paraId="4B8FBCA1" w14:textId="77777777" w:rsidR="00A94E75" w:rsidRDefault="00A94E75" w:rsidP="00876649">
      <w:pPr>
        <w:rPr>
          <w:lang w:val="es-ES"/>
        </w:rPr>
      </w:pPr>
    </w:p>
    <w:p w14:paraId="2C531EC8" w14:textId="77777777" w:rsidR="00A94E75" w:rsidRDefault="00A94E75" w:rsidP="00876649">
      <w:pPr>
        <w:rPr>
          <w:lang w:val="es-ES"/>
        </w:rPr>
      </w:pPr>
    </w:p>
    <w:p w14:paraId="5EA4EFF1" w14:textId="77777777" w:rsidR="00A94E75" w:rsidRDefault="00A94E75" w:rsidP="00876649">
      <w:pPr>
        <w:rPr>
          <w:lang w:val="es-ES"/>
        </w:rPr>
      </w:pPr>
    </w:p>
    <w:p w14:paraId="259C0ED7" w14:textId="77777777" w:rsidR="00A94E75" w:rsidRDefault="00A94E75" w:rsidP="00876649">
      <w:pPr>
        <w:rPr>
          <w:lang w:val="es-ES"/>
        </w:rPr>
      </w:pPr>
    </w:p>
    <w:p w14:paraId="5556013F" w14:textId="77777777" w:rsidR="00A94E75" w:rsidRDefault="00A94E75" w:rsidP="00876649">
      <w:pPr>
        <w:rPr>
          <w:lang w:val="es-ES"/>
        </w:rPr>
      </w:pPr>
    </w:p>
    <w:p w14:paraId="038C2DB0" w14:textId="77777777" w:rsidR="00A94E75" w:rsidRDefault="00A94E75" w:rsidP="00876649">
      <w:pPr>
        <w:rPr>
          <w:lang w:val="es-ES"/>
        </w:rPr>
      </w:pPr>
    </w:p>
    <w:p w14:paraId="203A9B3B" w14:textId="4D24839E" w:rsidR="00A94E75" w:rsidRDefault="00A94E75" w:rsidP="00876649">
      <w:pPr>
        <w:rPr>
          <w:lang w:val="es-ES"/>
        </w:rPr>
      </w:pPr>
    </w:p>
    <w:p w14:paraId="1074C390" w14:textId="353B2DF8" w:rsidR="00837660" w:rsidRDefault="00A94E75" w:rsidP="00876649">
      <w:pPr>
        <w:rPr>
          <w:lang w:val="es-ES"/>
        </w:rPr>
      </w:pPr>
      <w:r>
        <w:rPr>
          <w:lang w:val="es-ES"/>
        </w:rPr>
        <w:t xml:space="preserve"> </w:t>
      </w:r>
    </w:p>
    <w:p w14:paraId="292C81E4" w14:textId="77777777" w:rsidR="00A94E75" w:rsidRDefault="00A94E75" w:rsidP="00876649">
      <w:pPr>
        <w:rPr>
          <w:lang w:val="es-ES"/>
        </w:rPr>
      </w:pPr>
    </w:p>
    <w:p w14:paraId="6451AB2B" w14:textId="77777777" w:rsidR="00A94E75" w:rsidRDefault="00A94E75" w:rsidP="00876649">
      <w:pPr>
        <w:rPr>
          <w:lang w:val="es-ES"/>
        </w:rPr>
      </w:pPr>
    </w:p>
    <w:p w14:paraId="53A24C3C" w14:textId="1C16E425" w:rsidR="00876649" w:rsidRPr="00876649" w:rsidRDefault="00876649" w:rsidP="00876649">
      <w:pPr>
        <w:rPr>
          <w:lang w:val="es-ES"/>
        </w:rPr>
      </w:pPr>
    </w:p>
    <w:sectPr w:rsidR="00876649" w:rsidRPr="00876649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0478" w14:textId="77777777" w:rsidR="00D836E3" w:rsidRDefault="00D836E3">
      <w:pPr>
        <w:spacing w:line="240" w:lineRule="auto"/>
      </w:pPr>
      <w:r>
        <w:separator/>
      </w:r>
    </w:p>
  </w:endnote>
  <w:endnote w:type="continuationSeparator" w:id="0">
    <w:p w14:paraId="595584F3" w14:textId="77777777" w:rsidR="00D836E3" w:rsidRDefault="00D836E3">
      <w:pPr>
        <w:spacing w:line="240" w:lineRule="auto"/>
      </w:pPr>
      <w:r>
        <w:continuationSeparator/>
      </w:r>
    </w:p>
  </w:endnote>
  <w:endnote w:type="continuationNotice" w:id="1">
    <w:p w14:paraId="1098F233" w14:textId="77777777" w:rsidR="00D836E3" w:rsidRDefault="00D836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6BDD" w:rsidRPr="00A517B5" w14:paraId="1897A6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8BA4B3" w14:textId="1FED23F3" w:rsidR="00086BDD" w:rsidRPr="00A517B5" w:rsidRDefault="00086BDD">
          <w:pPr>
            <w:ind w:right="360"/>
            <w:rPr>
              <w:sz w:val="24"/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3A425D" w14:textId="3E0576A7" w:rsidR="00086BDD" w:rsidRPr="00A517B5" w:rsidRDefault="00DD6B88">
          <w:pPr>
            <w:jc w:val="center"/>
            <w:rPr>
              <w:lang w:val="es-ES"/>
            </w:rPr>
          </w:pP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>symbol 211 \f "Symbol" \s 10</w:instrText>
          </w:r>
          <w:r w:rsidRPr="00A517B5">
            <w:rPr>
              <w:lang w:val="es-ES"/>
            </w:rPr>
            <w:fldChar w:fldCharType="separate"/>
          </w:r>
          <w:r w:rsidRPr="00A517B5">
            <w:rPr>
              <w:rFonts w:ascii="Symbol" w:hAnsi="Symbol"/>
              <w:lang w:val="es-ES"/>
            </w:rPr>
            <w:t>Ó</w:t>
          </w:r>
          <w:r w:rsidRPr="00A517B5">
            <w:rPr>
              <w:lang w:val="es-ES"/>
            </w:rPr>
            <w:fldChar w:fldCharType="end"/>
          </w:r>
          <w:r w:rsidR="000A29B0" w:rsidRPr="00A517B5">
            <w:rPr>
              <w:lang w:val="es-ES"/>
            </w:rPr>
            <w:fldChar w:fldCharType="begin"/>
          </w:r>
          <w:r w:rsidR="000A29B0" w:rsidRPr="00A517B5">
            <w:rPr>
              <w:lang w:val="es-ES"/>
            </w:rPr>
            <w:instrText xml:space="preserve"> DOCPROPERTY "Company"  \* MERGEFORMAT </w:instrText>
          </w:r>
          <w:r w:rsidR="000A29B0" w:rsidRPr="00A517B5">
            <w:rPr>
              <w:lang w:val="es-ES"/>
            </w:rPr>
            <w:fldChar w:fldCharType="separate"/>
          </w:r>
          <w:r w:rsidR="00A517B5" w:rsidRPr="00A517B5">
            <w:rPr>
              <w:lang w:val="es-ES"/>
            </w:rPr>
            <w:t>ICF232 Ingeniería de Software I</w:t>
          </w:r>
          <w:r w:rsidR="000A29B0" w:rsidRPr="00A517B5">
            <w:rPr>
              <w:lang w:val="es-ES"/>
            </w:rPr>
            <w:fldChar w:fldCharType="end"/>
          </w:r>
          <w:r w:rsidRPr="00A517B5">
            <w:rPr>
              <w:lang w:val="es-ES"/>
            </w:rPr>
            <w:t xml:space="preserve">, </w:t>
          </w: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 xml:space="preserve"> DATE \@ "yyyy" </w:instrText>
          </w:r>
          <w:r w:rsidRPr="00A517B5">
            <w:rPr>
              <w:lang w:val="es-ES"/>
            </w:rPr>
            <w:fldChar w:fldCharType="separate"/>
          </w:r>
          <w:r w:rsidR="00875015">
            <w:rPr>
              <w:noProof/>
              <w:lang w:val="es-ES"/>
            </w:rPr>
            <w:t>2021</w:t>
          </w:r>
          <w:r w:rsidRPr="00A517B5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10D3BC" w14:textId="755A1845" w:rsidR="00086BDD" w:rsidRPr="00A517B5" w:rsidRDefault="00DD6B88">
          <w:pPr>
            <w:jc w:val="right"/>
            <w:rPr>
              <w:lang w:val="es-ES"/>
            </w:rPr>
          </w:pPr>
          <w:r w:rsidRPr="00A517B5">
            <w:rPr>
              <w:lang w:val="es-ES"/>
            </w:rPr>
            <w:t>P</w:t>
          </w:r>
          <w:r w:rsidR="00FE27BB" w:rsidRPr="00A517B5">
            <w:rPr>
              <w:lang w:val="es-ES"/>
            </w:rPr>
            <w:t>ágina</w:t>
          </w:r>
          <w:r w:rsidRPr="00A517B5">
            <w:rPr>
              <w:lang w:val="es-ES"/>
            </w:rPr>
            <w:t xml:space="preserve"> </w:t>
          </w:r>
          <w:r w:rsidRPr="00A517B5">
            <w:rPr>
              <w:rStyle w:val="Nmerodepgina"/>
              <w:lang w:val="es-ES"/>
            </w:rPr>
            <w:fldChar w:fldCharType="begin"/>
          </w:r>
          <w:r w:rsidRPr="00A517B5">
            <w:rPr>
              <w:rStyle w:val="Nmerodepgina"/>
              <w:lang w:val="es-ES"/>
            </w:rPr>
            <w:instrText xml:space="preserve">page </w:instrText>
          </w:r>
          <w:r w:rsidRPr="00A517B5">
            <w:rPr>
              <w:rStyle w:val="Nmerodepgina"/>
              <w:lang w:val="es-ES"/>
            </w:rPr>
            <w:fldChar w:fldCharType="separate"/>
          </w:r>
          <w:r w:rsidR="00820D72" w:rsidRPr="00A517B5">
            <w:rPr>
              <w:rStyle w:val="Nmerodepgina"/>
              <w:noProof/>
              <w:lang w:val="es-ES"/>
            </w:rPr>
            <w:t>5</w:t>
          </w:r>
          <w:r w:rsidRPr="00A517B5">
            <w:rPr>
              <w:rStyle w:val="Nmerodepgina"/>
              <w:lang w:val="es-ES"/>
            </w:rPr>
            <w:fldChar w:fldCharType="end"/>
          </w:r>
        </w:p>
      </w:tc>
    </w:tr>
  </w:tbl>
  <w:p w14:paraId="0CEE33FF" w14:textId="77777777" w:rsidR="00086BDD" w:rsidRPr="00A517B5" w:rsidRDefault="00086BD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F2FE" w14:textId="77777777" w:rsidR="00D836E3" w:rsidRDefault="00D836E3">
      <w:pPr>
        <w:spacing w:line="240" w:lineRule="auto"/>
      </w:pPr>
      <w:r>
        <w:separator/>
      </w:r>
    </w:p>
  </w:footnote>
  <w:footnote w:type="continuationSeparator" w:id="0">
    <w:p w14:paraId="40DE539F" w14:textId="77777777" w:rsidR="00D836E3" w:rsidRDefault="00D836E3">
      <w:pPr>
        <w:spacing w:line="240" w:lineRule="auto"/>
      </w:pPr>
      <w:r>
        <w:continuationSeparator/>
      </w:r>
    </w:p>
  </w:footnote>
  <w:footnote w:type="continuationNotice" w:id="1">
    <w:p w14:paraId="69DAF404" w14:textId="77777777" w:rsidR="00D836E3" w:rsidRDefault="00D836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AD3D" w14:textId="77777777" w:rsidR="00086BDD" w:rsidRPr="00A517B5" w:rsidRDefault="00086BDD">
    <w:pPr>
      <w:rPr>
        <w:sz w:val="24"/>
        <w:lang w:val="es-ES"/>
      </w:rPr>
    </w:pPr>
  </w:p>
  <w:p w14:paraId="0128B669" w14:textId="77777777" w:rsidR="00086BDD" w:rsidRPr="00A517B5" w:rsidRDefault="00086BDD">
    <w:pPr>
      <w:pBdr>
        <w:top w:val="single" w:sz="6" w:space="1" w:color="auto"/>
      </w:pBdr>
      <w:rPr>
        <w:sz w:val="24"/>
        <w:lang w:val="es-ES"/>
      </w:rPr>
    </w:pPr>
  </w:p>
  <w:p w14:paraId="11EA84EF" w14:textId="67E1B1F4" w:rsidR="00086BDD" w:rsidRPr="00A517B5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A517B5">
      <w:rPr>
        <w:rFonts w:ascii="Arial" w:hAnsi="Arial"/>
        <w:b/>
        <w:sz w:val="36"/>
        <w:lang w:val="es-ES"/>
      </w:rPr>
      <w:fldChar w:fldCharType="begin"/>
    </w:r>
    <w:r w:rsidRPr="00A517B5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A517B5">
      <w:rPr>
        <w:rFonts w:ascii="Arial" w:hAnsi="Arial"/>
        <w:b/>
        <w:sz w:val="36"/>
        <w:lang w:val="es-ES"/>
      </w:rPr>
      <w:fldChar w:fldCharType="separate"/>
    </w:r>
    <w:r w:rsidR="00A517B5" w:rsidRPr="00A517B5">
      <w:rPr>
        <w:rFonts w:ascii="Arial" w:hAnsi="Arial"/>
        <w:b/>
        <w:sz w:val="36"/>
        <w:lang w:val="es-ES"/>
      </w:rPr>
      <w:t>ICF232 Ingeniería de Software I</w:t>
    </w:r>
    <w:r w:rsidRPr="00A517B5">
      <w:rPr>
        <w:rFonts w:ascii="Arial" w:hAnsi="Arial"/>
        <w:b/>
        <w:sz w:val="36"/>
        <w:lang w:val="es-ES"/>
      </w:rPr>
      <w:fldChar w:fldCharType="end"/>
    </w:r>
  </w:p>
  <w:p w14:paraId="6CFA6D6F" w14:textId="77777777" w:rsidR="00086BDD" w:rsidRPr="00A517B5" w:rsidRDefault="00086BDD">
    <w:pPr>
      <w:pBdr>
        <w:bottom w:val="single" w:sz="6" w:space="1" w:color="auto"/>
      </w:pBdr>
      <w:jc w:val="right"/>
      <w:rPr>
        <w:sz w:val="24"/>
        <w:lang w:val="es-ES"/>
      </w:rPr>
    </w:pPr>
  </w:p>
  <w:p w14:paraId="5E4531E6" w14:textId="77777777" w:rsidR="00086BDD" w:rsidRPr="00A517B5" w:rsidRDefault="00086BDD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6BDD" w:rsidRPr="00A517B5" w14:paraId="3F63964D" w14:textId="77777777">
      <w:tc>
        <w:tcPr>
          <w:tcW w:w="6379" w:type="dxa"/>
        </w:tcPr>
        <w:p w14:paraId="29881DBA" w14:textId="1B16FF95" w:rsidR="00086BDD" w:rsidRPr="00A517B5" w:rsidRDefault="00876649">
          <w:pPr>
            <w:rPr>
              <w:lang w:val="es-ES"/>
            </w:rPr>
          </w:pPr>
          <w:r>
            <w:rPr>
              <w:lang w:val="es-ES"/>
            </w:rPr>
            <w:t>ONG Vida digna</w:t>
          </w:r>
        </w:p>
      </w:tc>
      <w:tc>
        <w:tcPr>
          <w:tcW w:w="3179" w:type="dxa"/>
        </w:tcPr>
        <w:p w14:paraId="65E93A04" w14:textId="0EDAC35F" w:rsidR="00086BDD" w:rsidRPr="00A517B5" w:rsidRDefault="00DD6B8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A517B5">
            <w:rPr>
              <w:lang w:val="es-ES"/>
            </w:rPr>
            <w:t>Versi</w:t>
          </w:r>
          <w:r w:rsidR="00A517B5" w:rsidRPr="00A517B5">
            <w:rPr>
              <w:lang w:val="es-ES"/>
            </w:rPr>
            <w:t>ó</w:t>
          </w:r>
          <w:r w:rsidRPr="00A517B5">
            <w:rPr>
              <w:lang w:val="es-ES"/>
            </w:rPr>
            <w:t xml:space="preserve">n:           </w:t>
          </w:r>
          <w:r w:rsidR="00876649">
            <w:rPr>
              <w:lang w:val="es-ES"/>
            </w:rPr>
            <w:t>1.0</w:t>
          </w:r>
        </w:p>
      </w:tc>
    </w:tr>
    <w:tr w:rsidR="00086BDD" w:rsidRPr="00A517B5" w14:paraId="20BD8C18" w14:textId="77777777">
      <w:tc>
        <w:tcPr>
          <w:tcW w:w="6379" w:type="dxa"/>
        </w:tcPr>
        <w:p w14:paraId="6A89E28F" w14:textId="1B93D65C" w:rsidR="00086BDD" w:rsidRPr="00A517B5" w:rsidRDefault="00876649" w:rsidP="00876649">
          <w:pPr>
            <w:tabs>
              <w:tab w:val="left" w:pos="2352"/>
            </w:tabs>
            <w:rPr>
              <w:lang w:val="es-ES"/>
            </w:rPr>
          </w:pPr>
          <w:r>
            <w:rPr>
              <w:lang w:val="es-ES"/>
            </w:rPr>
            <w:t>Fichas medicas</w:t>
          </w:r>
        </w:p>
      </w:tc>
      <w:tc>
        <w:tcPr>
          <w:tcW w:w="3179" w:type="dxa"/>
        </w:tcPr>
        <w:p w14:paraId="46C578F1" w14:textId="44720729" w:rsidR="00086BDD" w:rsidRPr="00A517B5" w:rsidRDefault="00FE27BB">
          <w:pPr>
            <w:rPr>
              <w:lang w:val="es-ES"/>
            </w:rPr>
          </w:pPr>
          <w:r w:rsidRPr="00A517B5">
            <w:rPr>
              <w:lang w:val="es-ES"/>
            </w:rPr>
            <w:t>Fecha</w:t>
          </w:r>
          <w:r w:rsidR="00DD6B88" w:rsidRPr="00A517B5">
            <w:rPr>
              <w:lang w:val="es-ES"/>
            </w:rPr>
            <w:t xml:space="preserve">:  </w:t>
          </w:r>
          <w:r w:rsidR="00876649">
            <w:rPr>
              <w:lang w:val="es-ES"/>
            </w:rPr>
            <w:t>20/04/2021</w:t>
          </w:r>
        </w:p>
      </w:tc>
    </w:tr>
    <w:tr w:rsidR="00086BDD" w:rsidRPr="00A517B5" w14:paraId="7908C332" w14:textId="77777777">
      <w:tc>
        <w:tcPr>
          <w:tcW w:w="9558" w:type="dxa"/>
          <w:gridSpan w:val="2"/>
        </w:tcPr>
        <w:p w14:paraId="22B446B1" w14:textId="79EF283A" w:rsidR="00086BDD" w:rsidRPr="00A517B5" w:rsidRDefault="00086BDD">
          <w:pPr>
            <w:rPr>
              <w:lang w:val="es-ES"/>
            </w:rPr>
          </w:pPr>
        </w:p>
      </w:tc>
    </w:tr>
  </w:tbl>
  <w:p w14:paraId="60355FA1" w14:textId="77777777" w:rsidR="00086BDD" w:rsidRPr="00A517B5" w:rsidRDefault="00086BD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FC0F3C"/>
    <w:multiLevelType w:val="multilevel"/>
    <w:tmpl w:val="44E6A8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10CD9"/>
    <w:rsid w:val="00062EB2"/>
    <w:rsid w:val="00086BDD"/>
    <w:rsid w:val="000921F0"/>
    <w:rsid w:val="000A29B0"/>
    <w:rsid w:val="000D564C"/>
    <w:rsid w:val="000E0B02"/>
    <w:rsid w:val="000F4C1E"/>
    <w:rsid w:val="00110963"/>
    <w:rsid w:val="0012508D"/>
    <w:rsid w:val="001A1680"/>
    <w:rsid w:val="001C3CE6"/>
    <w:rsid w:val="001D320D"/>
    <w:rsid w:val="00211A07"/>
    <w:rsid w:val="0022570D"/>
    <w:rsid w:val="002478FD"/>
    <w:rsid w:val="002D29AD"/>
    <w:rsid w:val="002F5F86"/>
    <w:rsid w:val="00313829"/>
    <w:rsid w:val="003609FC"/>
    <w:rsid w:val="00391A23"/>
    <w:rsid w:val="00392C68"/>
    <w:rsid w:val="003C3B2C"/>
    <w:rsid w:val="0044111D"/>
    <w:rsid w:val="00450CB0"/>
    <w:rsid w:val="00466095"/>
    <w:rsid w:val="0049556E"/>
    <w:rsid w:val="004A4C0C"/>
    <w:rsid w:val="004E6265"/>
    <w:rsid w:val="004E7F58"/>
    <w:rsid w:val="004F0B6F"/>
    <w:rsid w:val="005046D4"/>
    <w:rsid w:val="00507836"/>
    <w:rsid w:val="0055079A"/>
    <w:rsid w:val="005D24C9"/>
    <w:rsid w:val="005E2D11"/>
    <w:rsid w:val="00603105"/>
    <w:rsid w:val="00604122"/>
    <w:rsid w:val="006307ED"/>
    <w:rsid w:val="0063372E"/>
    <w:rsid w:val="0063493E"/>
    <w:rsid w:val="006446B1"/>
    <w:rsid w:val="0066292B"/>
    <w:rsid w:val="00677DD0"/>
    <w:rsid w:val="00692B2C"/>
    <w:rsid w:val="00694FB9"/>
    <w:rsid w:val="006B0B08"/>
    <w:rsid w:val="006C69F9"/>
    <w:rsid w:val="006D0A32"/>
    <w:rsid w:val="00731A2D"/>
    <w:rsid w:val="00751021"/>
    <w:rsid w:val="007B21C9"/>
    <w:rsid w:val="007D4B2E"/>
    <w:rsid w:val="007F6031"/>
    <w:rsid w:val="00820D72"/>
    <w:rsid w:val="00832F4D"/>
    <w:rsid w:val="0083494A"/>
    <w:rsid w:val="00837660"/>
    <w:rsid w:val="00867F45"/>
    <w:rsid w:val="00875015"/>
    <w:rsid w:val="00876649"/>
    <w:rsid w:val="008835C9"/>
    <w:rsid w:val="008953E5"/>
    <w:rsid w:val="008C496B"/>
    <w:rsid w:val="008E0B36"/>
    <w:rsid w:val="008E329E"/>
    <w:rsid w:val="009129CE"/>
    <w:rsid w:val="00923D39"/>
    <w:rsid w:val="009254B0"/>
    <w:rsid w:val="00942CD6"/>
    <w:rsid w:val="00975D36"/>
    <w:rsid w:val="0098017B"/>
    <w:rsid w:val="009860EA"/>
    <w:rsid w:val="009D01F6"/>
    <w:rsid w:val="009F0ADD"/>
    <w:rsid w:val="00A068DF"/>
    <w:rsid w:val="00A17318"/>
    <w:rsid w:val="00A50DD2"/>
    <w:rsid w:val="00A517B5"/>
    <w:rsid w:val="00A84B41"/>
    <w:rsid w:val="00A94E75"/>
    <w:rsid w:val="00AB7400"/>
    <w:rsid w:val="00AD594B"/>
    <w:rsid w:val="00AE444F"/>
    <w:rsid w:val="00AE4484"/>
    <w:rsid w:val="00B14C02"/>
    <w:rsid w:val="00B355BC"/>
    <w:rsid w:val="00BB25E1"/>
    <w:rsid w:val="00BD7614"/>
    <w:rsid w:val="00BE121C"/>
    <w:rsid w:val="00BF245D"/>
    <w:rsid w:val="00C07B24"/>
    <w:rsid w:val="00C44929"/>
    <w:rsid w:val="00C9707F"/>
    <w:rsid w:val="00CA6852"/>
    <w:rsid w:val="00CB2EA1"/>
    <w:rsid w:val="00CB4DE2"/>
    <w:rsid w:val="00CB5F32"/>
    <w:rsid w:val="00CB6FE3"/>
    <w:rsid w:val="00D33AA7"/>
    <w:rsid w:val="00D64364"/>
    <w:rsid w:val="00D836E3"/>
    <w:rsid w:val="00DB0226"/>
    <w:rsid w:val="00DD0D81"/>
    <w:rsid w:val="00DD6B88"/>
    <w:rsid w:val="00E025B2"/>
    <w:rsid w:val="00E05185"/>
    <w:rsid w:val="00E63B10"/>
    <w:rsid w:val="00E72123"/>
    <w:rsid w:val="00E84085"/>
    <w:rsid w:val="00EA140D"/>
    <w:rsid w:val="00EA475B"/>
    <w:rsid w:val="00EA7BCD"/>
    <w:rsid w:val="00F33E0A"/>
    <w:rsid w:val="00F36120"/>
    <w:rsid w:val="00F41C84"/>
    <w:rsid w:val="00FB739B"/>
    <w:rsid w:val="00FE27BB"/>
    <w:rsid w:val="00FF074B"/>
    <w:rsid w:val="00FF4A3C"/>
    <w:rsid w:val="591BC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58414"/>
  <w15:chartTrackingRefBased/>
  <w15:docId w15:val="{56C69E38-C690-499C-9124-12ACC660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4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895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876649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76649"/>
    <w:rPr>
      <w:rFonts w:ascii="Arial" w:hAnsi="Arial"/>
      <w:b/>
      <w:lang w:val="en-US" w:eastAsia="en-US"/>
    </w:rPr>
  </w:style>
  <w:style w:type="character" w:customStyle="1" w:styleId="TtuloCar">
    <w:name w:val="Título Car"/>
    <w:basedOn w:val="Fuentedeprrafopredeter"/>
    <w:link w:val="Ttulo"/>
    <w:rsid w:val="00876649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2BE333BD41D46ACE637661B75ACD8" ma:contentTypeVersion="7" ma:contentTypeDescription="Create a new document." ma:contentTypeScope="" ma:versionID="cd32b97146a5b01106649dc9a1fb65ac">
  <xsd:schema xmlns:xsd="http://www.w3.org/2001/XMLSchema" xmlns:xs="http://www.w3.org/2001/XMLSchema" xmlns:p="http://schemas.microsoft.com/office/2006/metadata/properties" xmlns:ns3="e8a0f4da-3133-4732-88b3-f18bf09eacad" xmlns:ns4="918f1181-bf83-4f2c-9a4e-229d4c1081f5" targetNamespace="http://schemas.microsoft.com/office/2006/metadata/properties" ma:root="true" ma:fieldsID="c08f88172cc5b29b0106db6ec1a3b570" ns3:_="" ns4:_="">
    <xsd:import namespace="e8a0f4da-3133-4732-88b3-f18bf09eacad"/>
    <xsd:import namespace="918f1181-bf83-4f2c-9a4e-229d4c108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0f4da-3133-4732-88b3-f18bf09e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f1181-bf83-4f2c-9a4e-229d4c108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CE223-6C07-46FA-873F-1CFA2A29BDE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18f1181-bf83-4f2c-9a4e-229d4c1081f5"/>
    <ds:schemaRef ds:uri="e8a0f4da-3133-4732-88b3-f18bf09eaca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907D48-D9B0-4934-BBD8-2B65EE166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0f4da-3133-4732-88b3-f18bf09eacad"/>
    <ds:schemaRef ds:uri="918f1181-bf83-4f2c-9a4e-229d4c108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B81E65-C0A0-4289-8741-57951C79F0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Caso%20de%20Uso</Template>
  <TotalTime>0</TotalTime>
  <Pages>5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</vt:lpstr>
      <vt:lpstr>Use-Case Specification: &lt;Use-Case Name&gt;</vt:lpstr>
    </vt:vector>
  </TitlesOfParts>
  <Manager/>
  <Company>ICF232 Ingeniería de Software I</Company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>&lt;Project Name&gt;</dc:subject>
  <dc:creator>Pablo Schwarzenberg</dc:creator>
  <cp:keywords/>
  <dc:description/>
  <cp:lastModifiedBy>Brian Fernandez</cp:lastModifiedBy>
  <cp:revision>2</cp:revision>
  <cp:lastPrinted>1900-01-01T04:42:00Z</cp:lastPrinted>
  <dcterms:created xsi:type="dcterms:W3CDTF">2021-04-25T03:51:00Z</dcterms:created>
  <dcterms:modified xsi:type="dcterms:W3CDTF">2021-04-25T03:51:00Z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0x0101001662BE333BD41D46ACE637661B75ACD8</vt:lpwstr>
  </property>
</Properties>
</file>