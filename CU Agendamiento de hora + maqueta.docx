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7F13" w14:textId="5EEF0267" w:rsidR="00086BDD" w:rsidRPr="00A517B5" w:rsidRDefault="00DD6B88">
      <w:pPr>
        <w:pStyle w:val="Ttulo"/>
        <w:jc w:val="right"/>
      </w:pPr>
      <w:r w:rsidRPr="00FE27BB">
        <w:rPr>
          <w:lang w:val="es-ES"/>
        </w:rPr>
        <w:fldChar w:fldCharType="begin"/>
      </w:r>
      <w:r w:rsidRPr="00A517B5">
        <w:instrText xml:space="preserve"> SUBJECT  \* MERGEFORMAT </w:instrText>
      </w:r>
      <w:r w:rsidRPr="00FE27BB">
        <w:rPr>
          <w:lang w:val="es-ES"/>
        </w:rPr>
        <w:fldChar w:fldCharType="separate"/>
      </w:r>
      <w:r w:rsidR="00E025B2">
        <w:t>ONG Vida Digna</w:t>
      </w:r>
      <w:r w:rsidRPr="00FE27BB">
        <w:rPr>
          <w:lang w:val="es-ES"/>
        </w:rPr>
        <w:fldChar w:fldCharType="end"/>
      </w:r>
    </w:p>
    <w:p w14:paraId="61F03DEA" w14:textId="263C4D91" w:rsidR="00086BDD" w:rsidRPr="00A517B5" w:rsidRDefault="00E025B2">
      <w:pPr>
        <w:pStyle w:val="Ttulo"/>
        <w:jc w:val="right"/>
      </w:pPr>
      <w:r>
        <w:rPr>
          <w:lang w:val="es-ES"/>
        </w:rPr>
        <w:t xml:space="preserve">Caso de uso: </w:t>
      </w:r>
      <w:r w:rsidR="00034710">
        <w:rPr>
          <w:lang w:val="es-ES"/>
        </w:rPr>
        <w:t>Agendamiento de hora</w:t>
      </w:r>
    </w:p>
    <w:p w14:paraId="58841259" w14:textId="4CB5158A" w:rsidR="00086BDD" w:rsidRPr="00FE27BB" w:rsidRDefault="00DD6B88">
      <w:pPr>
        <w:pStyle w:val="Ttulo"/>
        <w:jc w:val="right"/>
        <w:rPr>
          <w:sz w:val="28"/>
          <w:lang w:val="es-ES"/>
        </w:rPr>
      </w:pPr>
      <w:r w:rsidRPr="00FE27BB">
        <w:rPr>
          <w:sz w:val="28"/>
          <w:lang w:val="es-ES"/>
        </w:rPr>
        <w:t>Versi</w:t>
      </w:r>
      <w:r w:rsidR="00A517B5">
        <w:rPr>
          <w:sz w:val="28"/>
          <w:lang w:val="es-ES"/>
        </w:rPr>
        <w:t>ó</w:t>
      </w:r>
      <w:r w:rsidRPr="00FE27BB">
        <w:rPr>
          <w:sz w:val="28"/>
          <w:lang w:val="es-ES"/>
        </w:rPr>
        <w:t xml:space="preserve">n </w:t>
      </w:r>
      <w:r w:rsidR="00E025B2">
        <w:rPr>
          <w:sz w:val="28"/>
          <w:lang w:val="es-ES"/>
        </w:rPr>
        <w:t>1.0</w:t>
      </w:r>
    </w:p>
    <w:p w14:paraId="5DC0C017" w14:textId="77777777" w:rsidR="00086BDD" w:rsidRPr="00FE27BB" w:rsidRDefault="00086BDD">
      <w:pPr>
        <w:rPr>
          <w:lang w:val="es-ES"/>
        </w:rPr>
      </w:pPr>
    </w:p>
    <w:p w14:paraId="4333FE7A" w14:textId="77777777" w:rsidR="00086BDD" w:rsidRPr="00FE27BB" w:rsidRDefault="00086BDD">
      <w:pPr>
        <w:rPr>
          <w:lang w:val="es-ES"/>
        </w:rPr>
      </w:pPr>
    </w:p>
    <w:p w14:paraId="3CB676C5" w14:textId="77777777" w:rsidR="00086BDD" w:rsidRPr="00FE27BB" w:rsidRDefault="00086BDD">
      <w:pPr>
        <w:pStyle w:val="Textoindependiente"/>
        <w:rPr>
          <w:lang w:val="es-ES"/>
        </w:rPr>
      </w:pPr>
    </w:p>
    <w:p w14:paraId="3EF74559" w14:textId="77777777" w:rsidR="00086BDD" w:rsidRPr="00FE27BB" w:rsidRDefault="00086BDD">
      <w:pPr>
        <w:pStyle w:val="Textoindependiente"/>
        <w:rPr>
          <w:lang w:val="es-ES"/>
        </w:rPr>
      </w:pPr>
    </w:p>
    <w:p w14:paraId="2F2C42BF" w14:textId="77777777" w:rsidR="00086BDD" w:rsidRPr="00FE27BB" w:rsidRDefault="00086BDD">
      <w:pPr>
        <w:rPr>
          <w:lang w:val="es-ES"/>
        </w:rPr>
        <w:sectPr w:rsidR="00086BDD" w:rsidRPr="00FE27BB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91CC028" w14:textId="0F04A530" w:rsidR="00876649" w:rsidRDefault="00876649" w:rsidP="00876649">
      <w:pPr>
        <w:rPr>
          <w:lang w:val="es-ES"/>
        </w:rPr>
      </w:pPr>
    </w:p>
    <w:p w14:paraId="670AB2FA" w14:textId="107E2A5D" w:rsidR="00876649" w:rsidRPr="00FE27BB" w:rsidRDefault="00876649" w:rsidP="00876649">
      <w:pPr>
        <w:pStyle w:val="Ttulo"/>
        <w:rPr>
          <w:lang w:val="es-ES"/>
        </w:rPr>
      </w:pPr>
      <w:r>
        <w:rPr>
          <w:lang w:val="es-ES"/>
        </w:rPr>
        <w:t xml:space="preserve">Caso de uso: </w:t>
      </w:r>
      <w:r w:rsidR="00DB0226">
        <w:rPr>
          <w:lang w:val="es-ES"/>
        </w:rPr>
        <w:t>Agendamiento</w:t>
      </w:r>
      <w:r>
        <w:rPr>
          <w:lang w:val="es-ES"/>
        </w:rPr>
        <w:t xml:space="preserve"> de </w:t>
      </w:r>
      <w:r w:rsidR="00DB0226">
        <w:rPr>
          <w:lang w:val="es-ES"/>
        </w:rPr>
        <w:t>hora</w:t>
      </w:r>
    </w:p>
    <w:p w14:paraId="20811915" w14:textId="77777777" w:rsidR="00876649" w:rsidRPr="00FE27BB" w:rsidRDefault="00876649" w:rsidP="00876649">
      <w:pPr>
        <w:pStyle w:val="InfoBlue"/>
        <w:rPr>
          <w:lang w:val="es-ES"/>
        </w:rPr>
      </w:pPr>
    </w:p>
    <w:p w14:paraId="13AC0290" w14:textId="77777777" w:rsidR="00876649" w:rsidRPr="008953E5" w:rsidRDefault="00876649" w:rsidP="00876649">
      <w:pPr>
        <w:pStyle w:val="Ttulo1"/>
        <w:rPr>
          <w:lang w:val="es-ES"/>
        </w:rPr>
      </w:pPr>
      <w:r w:rsidRPr="008953E5">
        <w:rPr>
          <w:lang w:val="es-ES"/>
        </w:rPr>
        <w:t>Objetivo</w:t>
      </w:r>
    </w:p>
    <w:p w14:paraId="48EB102D" w14:textId="01C5F230" w:rsidR="00876649" w:rsidRPr="008953E5" w:rsidRDefault="00876649" w:rsidP="00876649">
      <w:pPr>
        <w:pStyle w:val="InfoBlue"/>
        <w:rPr>
          <w:i w:val="0"/>
          <w:color w:val="auto"/>
          <w:lang w:val="es-ES"/>
        </w:rPr>
      </w:pPr>
      <w:proofErr w:type="spellStart"/>
      <w:r w:rsidRPr="008953E5">
        <w:rPr>
          <w:i w:val="0"/>
          <w:color w:val="auto"/>
        </w:rPr>
        <w:t>Permitir</w:t>
      </w:r>
      <w:proofErr w:type="spellEnd"/>
      <w:r w:rsidRPr="008953E5">
        <w:rPr>
          <w:i w:val="0"/>
          <w:color w:val="auto"/>
        </w:rPr>
        <w:t xml:space="preserve"> que el</w:t>
      </w:r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paciente</w:t>
      </w:r>
      <w:proofErr w:type="spellEnd"/>
      <w:r>
        <w:rPr>
          <w:i w:val="0"/>
          <w:color w:val="auto"/>
        </w:rPr>
        <w:t xml:space="preserve"> </w:t>
      </w:r>
      <w:proofErr w:type="spellStart"/>
      <w:r w:rsidR="00DB0226">
        <w:rPr>
          <w:i w:val="0"/>
          <w:color w:val="auto"/>
        </w:rPr>
        <w:t>agende</w:t>
      </w:r>
      <w:proofErr w:type="spellEnd"/>
      <w:r w:rsidR="00DB0226">
        <w:rPr>
          <w:i w:val="0"/>
          <w:color w:val="auto"/>
        </w:rPr>
        <w:t xml:space="preserve"> una hora</w:t>
      </w:r>
      <w:r w:rsidRPr="008953E5">
        <w:rPr>
          <w:i w:val="0"/>
          <w:color w:val="auto"/>
        </w:rPr>
        <w:t>.</w:t>
      </w:r>
    </w:p>
    <w:p w14:paraId="7CD85B38" w14:textId="77777777" w:rsidR="00876649" w:rsidRPr="008953E5" w:rsidRDefault="00876649" w:rsidP="00876649">
      <w:pPr>
        <w:pStyle w:val="Ttulo1"/>
        <w:widowControl/>
        <w:rPr>
          <w:lang w:val="es-ES"/>
        </w:rPr>
      </w:pPr>
      <w:r w:rsidRPr="008953E5">
        <w:rPr>
          <w:lang w:val="es-ES"/>
        </w:rPr>
        <w:t>Precondiciones</w:t>
      </w:r>
    </w:p>
    <w:p w14:paraId="1330817C" w14:textId="50A74F87" w:rsidR="00876649" w:rsidRPr="008953E5" w:rsidRDefault="00876649" w:rsidP="00876649">
      <w:pPr>
        <w:pStyle w:val="Ttulo2"/>
        <w:widowControl/>
        <w:rPr>
          <w:lang w:val="es-ES"/>
        </w:rPr>
      </w:pPr>
      <w:r>
        <w:rPr>
          <w:lang w:val="es-ES"/>
        </w:rPr>
        <w:t>Debe estar listo el sistema que permita visualizar las fichas m</w:t>
      </w:r>
      <w:r w:rsidR="009D01F6">
        <w:rPr>
          <w:lang w:val="es-ES"/>
        </w:rPr>
        <w:t>é</w:t>
      </w:r>
      <w:r>
        <w:rPr>
          <w:lang w:val="es-ES"/>
        </w:rPr>
        <w:t>dicas de manera digital.</w:t>
      </w:r>
    </w:p>
    <w:p w14:paraId="46E43B8D" w14:textId="77777777" w:rsidR="00876649" w:rsidRDefault="00876649" w:rsidP="00876649">
      <w:pPr>
        <w:pStyle w:val="Ttulo1"/>
        <w:widowControl/>
        <w:rPr>
          <w:lang w:val="es-ES"/>
        </w:rPr>
      </w:pPr>
      <w:r w:rsidRPr="008953E5">
        <w:rPr>
          <w:lang w:val="es-ES"/>
        </w:rPr>
        <w:t>Escenario Principal</w:t>
      </w:r>
    </w:p>
    <w:tbl>
      <w:tblPr>
        <w:tblStyle w:val="Tablaconcuadrcula"/>
        <w:tblW w:w="8808" w:type="dxa"/>
        <w:tblInd w:w="704" w:type="dxa"/>
        <w:tblLook w:val="04A0" w:firstRow="1" w:lastRow="0" w:firstColumn="1" w:lastColumn="0" w:noHBand="0" w:noVBand="1"/>
      </w:tblPr>
      <w:tblGrid>
        <w:gridCol w:w="1466"/>
        <w:gridCol w:w="3021"/>
        <w:gridCol w:w="4321"/>
      </w:tblGrid>
      <w:tr w:rsidR="00876649" w14:paraId="6C273194" w14:textId="77777777" w:rsidTr="00D836E3">
        <w:trPr>
          <w:trHeight w:val="293"/>
        </w:trPr>
        <w:tc>
          <w:tcPr>
            <w:tcW w:w="1466" w:type="dxa"/>
          </w:tcPr>
          <w:p w14:paraId="3CCD7155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021" w:type="dxa"/>
          </w:tcPr>
          <w:p w14:paraId="30818CF1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321" w:type="dxa"/>
          </w:tcPr>
          <w:p w14:paraId="7508C2D4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76649" w14:paraId="3508105B" w14:textId="77777777" w:rsidTr="00D836E3">
        <w:trPr>
          <w:trHeight w:val="293"/>
        </w:trPr>
        <w:tc>
          <w:tcPr>
            <w:tcW w:w="1466" w:type="dxa"/>
          </w:tcPr>
          <w:p w14:paraId="36A5F0A1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21" w:type="dxa"/>
          </w:tcPr>
          <w:p w14:paraId="170D1FB1" w14:textId="455540AB" w:rsidR="00876649" w:rsidRDefault="002478FD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6D857C8D" w14:textId="7B811978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Ingresa al sistema</w:t>
            </w:r>
            <w:r w:rsidR="002F5F86">
              <w:rPr>
                <w:lang w:val="es-ES"/>
              </w:rPr>
              <w:t>.</w:t>
            </w:r>
          </w:p>
        </w:tc>
      </w:tr>
      <w:tr w:rsidR="00876649" w14:paraId="49EE24B8" w14:textId="77777777" w:rsidTr="00D836E3">
        <w:trPr>
          <w:trHeight w:val="293"/>
        </w:trPr>
        <w:tc>
          <w:tcPr>
            <w:tcW w:w="1466" w:type="dxa"/>
          </w:tcPr>
          <w:p w14:paraId="11683287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21" w:type="dxa"/>
          </w:tcPr>
          <w:p w14:paraId="656712BF" w14:textId="60507C1A" w:rsidR="00876649" w:rsidRDefault="002478FD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3E4721F2" w14:textId="70BC1BBD" w:rsidR="00876649" w:rsidRDefault="00CB4DE2" w:rsidP="00D836E3">
            <w:pPr>
              <w:rPr>
                <w:lang w:val="es-ES"/>
              </w:rPr>
            </w:pPr>
            <w:r>
              <w:rPr>
                <w:lang w:val="es-ES"/>
              </w:rPr>
              <w:t>Hace la recepción de la hora</w:t>
            </w:r>
            <w:r w:rsidR="002F5F86">
              <w:rPr>
                <w:lang w:val="es-ES"/>
              </w:rPr>
              <w:t>.</w:t>
            </w:r>
          </w:p>
        </w:tc>
      </w:tr>
      <w:tr w:rsidR="00942CD6" w14:paraId="6E5A0B83" w14:textId="77777777" w:rsidTr="00E84085">
        <w:trPr>
          <w:trHeight w:val="293"/>
        </w:trPr>
        <w:tc>
          <w:tcPr>
            <w:tcW w:w="1466" w:type="dxa"/>
          </w:tcPr>
          <w:p w14:paraId="32694D4C" w14:textId="0F789601" w:rsidR="00942CD6" w:rsidRDefault="00942CD6" w:rsidP="00E84085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3021" w:type="dxa"/>
          </w:tcPr>
          <w:p w14:paraId="0CC71F99" w14:textId="74CA3860" w:rsidR="00942CD6" w:rsidRDefault="00942CD6" w:rsidP="00E84085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4E13F2E5" w14:textId="3427AA46" w:rsidR="00942CD6" w:rsidRDefault="002F5F86" w:rsidP="00E84085">
            <w:pPr>
              <w:rPr>
                <w:lang w:val="es-ES"/>
              </w:rPr>
            </w:pPr>
            <w:r>
              <w:rPr>
                <w:lang w:val="es-ES"/>
              </w:rPr>
              <w:t>Confirma selección.</w:t>
            </w:r>
          </w:p>
        </w:tc>
      </w:tr>
    </w:tbl>
    <w:p w14:paraId="77BF383C" w14:textId="77777777" w:rsidR="00876649" w:rsidRPr="008953E5" w:rsidRDefault="00876649" w:rsidP="00876649">
      <w:pPr>
        <w:rPr>
          <w:lang w:val="es-ES"/>
        </w:rPr>
      </w:pPr>
    </w:p>
    <w:p w14:paraId="7DDD49A2" w14:textId="77777777" w:rsidR="00876649" w:rsidRDefault="00876649" w:rsidP="00876649">
      <w:pPr>
        <w:pStyle w:val="Ttulo1"/>
        <w:rPr>
          <w:lang w:val="es-ES"/>
        </w:rPr>
      </w:pPr>
      <w:r w:rsidRPr="008953E5">
        <w:rPr>
          <w:lang w:val="es-ES"/>
        </w:rPr>
        <w:t>Flujos Alternativos</w:t>
      </w:r>
    </w:p>
    <w:p w14:paraId="2D5EC529" w14:textId="77777777" w:rsidR="00876649" w:rsidRDefault="00876649" w:rsidP="00876649">
      <w:pPr>
        <w:pStyle w:val="Ttulo2"/>
        <w:rPr>
          <w:lang w:val="es-ES"/>
        </w:rPr>
      </w:pPr>
      <w:r>
        <w:rPr>
          <w:lang w:val="es-ES"/>
        </w:rPr>
        <w:t>No ingresa datos correctos en el sistema</w:t>
      </w:r>
    </w:p>
    <w:p w14:paraId="27BE92BC" w14:textId="77777777" w:rsidR="00876649" w:rsidRPr="00E025B2" w:rsidRDefault="00876649" w:rsidP="00876649">
      <w:pPr>
        <w:rPr>
          <w:lang w:val="es-ES"/>
        </w:rPr>
      </w:pPr>
    </w:p>
    <w:p w14:paraId="550FEBCB" w14:textId="77777777" w:rsidR="00876649" w:rsidRPr="00E025B2" w:rsidRDefault="00876649" w:rsidP="00876649">
      <w:pPr>
        <w:rPr>
          <w:lang w:val="es-ES"/>
        </w:rPr>
      </w:pPr>
    </w:p>
    <w:tbl>
      <w:tblPr>
        <w:tblStyle w:val="Tablaconcuadrcula"/>
        <w:tblW w:w="8808" w:type="dxa"/>
        <w:tblInd w:w="704" w:type="dxa"/>
        <w:tblLook w:val="04A0" w:firstRow="1" w:lastRow="0" w:firstColumn="1" w:lastColumn="0" w:noHBand="0" w:noVBand="1"/>
      </w:tblPr>
      <w:tblGrid>
        <w:gridCol w:w="1466"/>
        <w:gridCol w:w="3021"/>
        <w:gridCol w:w="4321"/>
      </w:tblGrid>
      <w:tr w:rsidR="00876649" w14:paraId="58178A4F" w14:textId="77777777" w:rsidTr="00D836E3">
        <w:trPr>
          <w:trHeight w:val="293"/>
        </w:trPr>
        <w:tc>
          <w:tcPr>
            <w:tcW w:w="1466" w:type="dxa"/>
          </w:tcPr>
          <w:p w14:paraId="5ED5BF1C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Paso</w:t>
            </w:r>
          </w:p>
        </w:tc>
        <w:tc>
          <w:tcPr>
            <w:tcW w:w="3021" w:type="dxa"/>
          </w:tcPr>
          <w:p w14:paraId="49117262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Actor </w:t>
            </w:r>
          </w:p>
        </w:tc>
        <w:tc>
          <w:tcPr>
            <w:tcW w:w="4321" w:type="dxa"/>
          </w:tcPr>
          <w:p w14:paraId="3D5DF1F1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76649" w14:paraId="2BEE167E" w14:textId="77777777" w:rsidTr="00D836E3">
        <w:trPr>
          <w:trHeight w:val="293"/>
        </w:trPr>
        <w:tc>
          <w:tcPr>
            <w:tcW w:w="1466" w:type="dxa"/>
          </w:tcPr>
          <w:p w14:paraId="1A21D7C9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3021" w:type="dxa"/>
          </w:tcPr>
          <w:p w14:paraId="1F6000C1" w14:textId="51C663D9" w:rsidR="00876649" w:rsidRDefault="002478FD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4109B192" w14:textId="6D570BD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 xml:space="preserve">Ingresa datos </w:t>
            </w:r>
            <w:r w:rsidR="002478FD">
              <w:rPr>
                <w:lang w:val="es-ES"/>
              </w:rPr>
              <w:t>de acceso</w:t>
            </w:r>
            <w:r>
              <w:rPr>
                <w:lang w:val="es-ES"/>
              </w:rPr>
              <w:t xml:space="preserve"> erróneos</w:t>
            </w:r>
          </w:p>
        </w:tc>
      </w:tr>
      <w:tr w:rsidR="00876649" w14:paraId="53F85158" w14:textId="77777777" w:rsidTr="00D836E3">
        <w:trPr>
          <w:trHeight w:val="293"/>
        </w:trPr>
        <w:tc>
          <w:tcPr>
            <w:tcW w:w="1466" w:type="dxa"/>
          </w:tcPr>
          <w:p w14:paraId="67E19B31" w14:textId="77777777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3021" w:type="dxa"/>
          </w:tcPr>
          <w:p w14:paraId="550B8236" w14:textId="3C62B9CA" w:rsidR="00876649" w:rsidRDefault="002478FD" w:rsidP="00D836E3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4321" w:type="dxa"/>
          </w:tcPr>
          <w:p w14:paraId="358F4289" w14:textId="2B2321CC" w:rsidR="00876649" w:rsidRDefault="00876649" w:rsidP="00D836E3">
            <w:pPr>
              <w:rPr>
                <w:lang w:val="es-ES"/>
              </w:rPr>
            </w:pPr>
            <w:r>
              <w:rPr>
                <w:lang w:val="es-ES"/>
              </w:rPr>
              <w:t>Vuelve al paso 1</w:t>
            </w:r>
          </w:p>
        </w:tc>
      </w:tr>
    </w:tbl>
    <w:p w14:paraId="7855730F" w14:textId="77777777" w:rsidR="00876649" w:rsidRPr="008953E5" w:rsidRDefault="00876649" w:rsidP="00876649"/>
    <w:p w14:paraId="46EABEB3" w14:textId="2356AE23" w:rsidR="0063372E" w:rsidRDefault="00C07B24" w:rsidP="0063372E">
      <w:pPr>
        <w:pStyle w:val="Ttulo1"/>
      </w:pPr>
      <w:proofErr w:type="spellStart"/>
      <w:r>
        <w:t>Maqueta</w:t>
      </w:r>
      <w:proofErr w:type="spellEnd"/>
      <w:r>
        <w:t xml:space="preserve"> de la </w:t>
      </w:r>
      <w:proofErr w:type="spellStart"/>
      <w:r>
        <w:t>Interfaz</w:t>
      </w:r>
      <w:proofErr w:type="spellEnd"/>
    </w:p>
    <w:p w14:paraId="4F633B72" w14:textId="43823A02" w:rsidR="00311076" w:rsidRDefault="00311076" w:rsidP="00311076"/>
    <w:p w14:paraId="75F82D8C" w14:textId="6FB419FD" w:rsidR="00311076" w:rsidRDefault="00311076" w:rsidP="00311076">
      <w:pPr>
        <w:pStyle w:val="Ttulo2"/>
      </w:pPr>
      <w:proofErr w:type="spellStart"/>
      <w:r>
        <w:t>Flujo</w:t>
      </w:r>
      <w:proofErr w:type="spellEnd"/>
      <w:r>
        <w:t xml:space="preserve"> </w:t>
      </w:r>
      <w:r w:rsidR="00723760">
        <w:t xml:space="preserve">de </w:t>
      </w:r>
      <w:proofErr w:type="spellStart"/>
      <w:r w:rsidR="00723760">
        <w:t>navegacion</w:t>
      </w:r>
      <w:proofErr w:type="spellEnd"/>
    </w:p>
    <w:p w14:paraId="297D483A" w14:textId="77777777" w:rsidR="00311076" w:rsidRDefault="00311076" w:rsidP="00311076"/>
    <w:p w14:paraId="059A9640" w14:textId="40A9B48A" w:rsidR="00311076" w:rsidRPr="00311076" w:rsidRDefault="00723760" w:rsidP="00311076">
      <w:r>
        <w:rPr>
          <w:noProof/>
        </w:rPr>
        <w:drawing>
          <wp:anchor distT="0" distB="0" distL="114300" distR="114300" simplePos="0" relativeHeight="251659267" behindDoc="1" locked="0" layoutInCell="1" allowOverlap="1" wp14:anchorId="68683610" wp14:editId="2CC492AB">
            <wp:simplePos x="0" y="0"/>
            <wp:positionH relativeFrom="column">
              <wp:posOffset>1684020</wp:posOffset>
            </wp:positionH>
            <wp:positionV relativeFrom="paragraph">
              <wp:posOffset>20955</wp:posOffset>
            </wp:positionV>
            <wp:extent cx="2630097" cy="1805940"/>
            <wp:effectExtent l="0" t="0" r="0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97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C1485" w14:textId="1A516C05" w:rsidR="00C034D9" w:rsidRPr="00C034D9" w:rsidRDefault="00C034D9" w:rsidP="00C034D9"/>
    <w:p w14:paraId="7A7CA1D2" w14:textId="497FD8DD" w:rsidR="00C07B24" w:rsidRDefault="00C07B24" w:rsidP="00C07B24"/>
    <w:p w14:paraId="48AF821B" w14:textId="5875A161" w:rsidR="00723760" w:rsidRDefault="00723760" w:rsidP="00C07B24"/>
    <w:p w14:paraId="33BCFC2D" w14:textId="74232070" w:rsidR="00723760" w:rsidRDefault="00723760" w:rsidP="00C07B24"/>
    <w:p w14:paraId="02A05D94" w14:textId="5D32B807" w:rsidR="00723760" w:rsidRDefault="00723760" w:rsidP="00C07B24"/>
    <w:p w14:paraId="7DCAC666" w14:textId="672A3070" w:rsidR="00723760" w:rsidRDefault="00723760" w:rsidP="00C07B24"/>
    <w:p w14:paraId="58911C6A" w14:textId="51FC05A5" w:rsidR="00723760" w:rsidRDefault="00723760" w:rsidP="00C07B24"/>
    <w:p w14:paraId="4C715D70" w14:textId="341A6B01" w:rsidR="00723760" w:rsidRDefault="00723760" w:rsidP="00C07B24"/>
    <w:p w14:paraId="7487CC9E" w14:textId="18C1BFA3" w:rsidR="00723760" w:rsidRDefault="00723760" w:rsidP="00C07B24"/>
    <w:p w14:paraId="5BE19BF7" w14:textId="79294511" w:rsidR="00723760" w:rsidRDefault="00723760" w:rsidP="00C07B24"/>
    <w:p w14:paraId="3F4BA46C" w14:textId="53EF97D4" w:rsidR="00723760" w:rsidRDefault="00723760" w:rsidP="00C07B24"/>
    <w:p w14:paraId="29A07CA1" w14:textId="0CD9F373" w:rsidR="00723760" w:rsidRDefault="00723760" w:rsidP="00C07B24"/>
    <w:p w14:paraId="205D36C8" w14:textId="330B4C62" w:rsidR="00723760" w:rsidRDefault="00723760" w:rsidP="00C07B24"/>
    <w:p w14:paraId="537E0825" w14:textId="250B444A" w:rsidR="00723760" w:rsidRDefault="00723760" w:rsidP="00C07B24"/>
    <w:p w14:paraId="3C47A459" w14:textId="2378BF87" w:rsidR="00723760" w:rsidRDefault="00723760" w:rsidP="00C07B24"/>
    <w:p w14:paraId="6A5865AC" w14:textId="5C416A33" w:rsidR="00723760" w:rsidRDefault="00723760" w:rsidP="00C07B24"/>
    <w:p w14:paraId="549403E3" w14:textId="4D6601BE" w:rsidR="00723760" w:rsidRDefault="00723760" w:rsidP="00C07B24"/>
    <w:p w14:paraId="18076C0A" w14:textId="77777777" w:rsidR="00723760" w:rsidRDefault="00723760" w:rsidP="00C07B24"/>
    <w:p w14:paraId="1DA150E0" w14:textId="45A9F2B8" w:rsidR="00FF074B" w:rsidRPr="00723760" w:rsidRDefault="00BE121C" w:rsidP="00876649">
      <w:pPr>
        <w:pStyle w:val="Ttulo2"/>
        <w:numPr>
          <w:ilvl w:val="1"/>
          <w:numId w:val="23"/>
        </w:numPr>
      </w:pPr>
      <w:proofErr w:type="spellStart"/>
      <w:r>
        <w:t>Maqueta</w:t>
      </w:r>
      <w:proofErr w:type="spellEnd"/>
      <w:r>
        <w:t xml:space="preserve"> de las interfaces </w:t>
      </w:r>
    </w:p>
    <w:p w14:paraId="64D4A07A" w14:textId="77777777" w:rsidR="00FF074B" w:rsidRDefault="00FF074B" w:rsidP="00876649">
      <w:pPr>
        <w:rPr>
          <w:lang w:val="es-ES"/>
        </w:rPr>
      </w:pPr>
    </w:p>
    <w:p w14:paraId="1D542478" w14:textId="4EA733E3" w:rsidR="00FF074B" w:rsidRDefault="00FF074B" w:rsidP="00876649">
      <w:pPr>
        <w:rPr>
          <w:lang w:val="es-ES"/>
        </w:rPr>
      </w:pPr>
    </w:p>
    <w:p w14:paraId="207D2353" w14:textId="15142B4B" w:rsidR="00923D39" w:rsidRDefault="00837660" w:rsidP="0087664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6F4F24E4" wp14:editId="61348A59">
            <wp:simplePos x="0" y="0"/>
            <wp:positionH relativeFrom="column">
              <wp:posOffset>1958340</wp:posOffset>
            </wp:positionH>
            <wp:positionV relativeFrom="paragraph">
              <wp:posOffset>6985</wp:posOffset>
            </wp:positionV>
            <wp:extent cx="2338048" cy="2125980"/>
            <wp:effectExtent l="0" t="0" r="5715" b="76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48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6C09D" w14:textId="17AAEAB5" w:rsidR="007F6031" w:rsidRDefault="007F6031" w:rsidP="00876649">
      <w:pPr>
        <w:rPr>
          <w:lang w:val="es-ES"/>
        </w:rPr>
      </w:pPr>
    </w:p>
    <w:p w14:paraId="2D5D6793" w14:textId="069109F8" w:rsidR="007F6031" w:rsidRDefault="007F6031" w:rsidP="00876649">
      <w:pPr>
        <w:rPr>
          <w:lang w:val="es-ES"/>
        </w:rPr>
      </w:pPr>
    </w:p>
    <w:p w14:paraId="0F15E8E2" w14:textId="7D362FDB" w:rsidR="007F6031" w:rsidRDefault="007F6031" w:rsidP="00876649">
      <w:pPr>
        <w:rPr>
          <w:lang w:val="es-ES"/>
        </w:rPr>
      </w:pPr>
    </w:p>
    <w:p w14:paraId="68B28C8F" w14:textId="77777777" w:rsidR="00837660" w:rsidRDefault="00837660" w:rsidP="00876649">
      <w:pPr>
        <w:rPr>
          <w:lang w:val="es-ES"/>
        </w:rPr>
      </w:pPr>
    </w:p>
    <w:p w14:paraId="563D8989" w14:textId="77777777" w:rsidR="00837660" w:rsidRDefault="00837660" w:rsidP="00876649">
      <w:pPr>
        <w:rPr>
          <w:lang w:val="es-ES"/>
        </w:rPr>
      </w:pPr>
    </w:p>
    <w:p w14:paraId="49CBF60E" w14:textId="77777777" w:rsidR="00837660" w:rsidRDefault="00837660" w:rsidP="00876649">
      <w:pPr>
        <w:rPr>
          <w:lang w:val="es-ES"/>
        </w:rPr>
      </w:pPr>
    </w:p>
    <w:p w14:paraId="36804EF4" w14:textId="77777777" w:rsidR="00837660" w:rsidRDefault="00837660" w:rsidP="00876649">
      <w:pPr>
        <w:rPr>
          <w:lang w:val="es-ES"/>
        </w:rPr>
      </w:pPr>
    </w:p>
    <w:p w14:paraId="05EBB9D6" w14:textId="77777777" w:rsidR="00837660" w:rsidRDefault="00837660" w:rsidP="00876649">
      <w:pPr>
        <w:rPr>
          <w:lang w:val="es-ES"/>
        </w:rPr>
      </w:pPr>
    </w:p>
    <w:p w14:paraId="55203DED" w14:textId="77777777" w:rsidR="00837660" w:rsidRDefault="00837660" w:rsidP="00876649">
      <w:pPr>
        <w:rPr>
          <w:lang w:val="es-ES"/>
        </w:rPr>
      </w:pPr>
    </w:p>
    <w:p w14:paraId="536A4E82" w14:textId="77777777" w:rsidR="00837660" w:rsidRDefault="00837660" w:rsidP="00876649">
      <w:pPr>
        <w:rPr>
          <w:lang w:val="es-ES"/>
        </w:rPr>
      </w:pPr>
    </w:p>
    <w:p w14:paraId="71311D8C" w14:textId="77777777" w:rsidR="00837660" w:rsidRDefault="00837660" w:rsidP="00876649">
      <w:pPr>
        <w:rPr>
          <w:lang w:val="es-ES"/>
        </w:rPr>
      </w:pPr>
    </w:p>
    <w:p w14:paraId="4696AC14" w14:textId="1EB50A0C" w:rsidR="00837660" w:rsidRDefault="00837660" w:rsidP="00876649">
      <w:pPr>
        <w:rPr>
          <w:lang w:val="es-ES"/>
        </w:rPr>
      </w:pPr>
    </w:p>
    <w:p w14:paraId="450478FE" w14:textId="77777777" w:rsidR="00837660" w:rsidRDefault="00837660" w:rsidP="00876649">
      <w:pPr>
        <w:rPr>
          <w:lang w:val="es-ES"/>
        </w:rPr>
      </w:pPr>
    </w:p>
    <w:p w14:paraId="02EC99A3" w14:textId="4996BA93" w:rsidR="00837660" w:rsidRDefault="00837660" w:rsidP="00837660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Interfaz 1: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0A0ECFD8" w14:textId="77777777" w:rsidR="00837660" w:rsidRDefault="00837660" w:rsidP="00837660">
      <w:pPr>
        <w:rPr>
          <w:lang w:val="es-ES"/>
        </w:rPr>
      </w:pPr>
    </w:p>
    <w:p w14:paraId="5556013F" w14:textId="77777777" w:rsidR="00A94E75" w:rsidRDefault="00A94E75" w:rsidP="00876649">
      <w:pPr>
        <w:rPr>
          <w:lang w:val="es-ES"/>
        </w:rPr>
      </w:pPr>
    </w:p>
    <w:p w14:paraId="038C2DB0" w14:textId="77777777" w:rsidR="00A94E75" w:rsidRDefault="00A94E75" w:rsidP="00876649">
      <w:pPr>
        <w:rPr>
          <w:lang w:val="es-ES"/>
        </w:rPr>
      </w:pPr>
    </w:p>
    <w:p w14:paraId="203A9B3B" w14:textId="4D24839E" w:rsidR="00A94E75" w:rsidRDefault="00A94E75" w:rsidP="00876649">
      <w:pPr>
        <w:rPr>
          <w:lang w:val="es-ES"/>
        </w:rPr>
      </w:pPr>
    </w:p>
    <w:p w14:paraId="1074C390" w14:textId="68049E68" w:rsidR="00837660" w:rsidRDefault="00A94E75" w:rsidP="0087664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1AFAED69" wp14:editId="7602BE4C">
            <wp:simplePos x="0" y="0"/>
            <wp:positionH relativeFrom="column">
              <wp:posOffset>1386840</wp:posOffset>
            </wp:positionH>
            <wp:positionV relativeFrom="paragraph">
              <wp:posOffset>5080</wp:posOffset>
            </wp:positionV>
            <wp:extent cx="3375660" cy="260350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 w14:paraId="292C81E4" w14:textId="77777777" w:rsidR="00A94E75" w:rsidRDefault="00A94E75" w:rsidP="00876649">
      <w:pPr>
        <w:rPr>
          <w:lang w:val="es-ES"/>
        </w:rPr>
      </w:pPr>
    </w:p>
    <w:p w14:paraId="6451AB2B" w14:textId="77777777" w:rsidR="00A94E75" w:rsidRDefault="00A94E75" w:rsidP="00876649">
      <w:pPr>
        <w:rPr>
          <w:lang w:val="es-ES"/>
        </w:rPr>
      </w:pPr>
    </w:p>
    <w:p w14:paraId="7844019D" w14:textId="77777777" w:rsidR="00A94E75" w:rsidRDefault="00A94E75" w:rsidP="00876649">
      <w:pPr>
        <w:rPr>
          <w:lang w:val="es-ES"/>
        </w:rPr>
      </w:pPr>
    </w:p>
    <w:p w14:paraId="44E2C5C5" w14:textId="77777777" w:rsidR="00A94E75" w:rsidRDefault="00A94E75" w:rsidP="00876649">
      <w:pPr>
        <w:rPr>
          <w:lang w:val="es-ES"/>
        </w:rPr>
      </w:pPr>
    </w:p>
    <w:p w14:paraId="3E8EC92C" w14:textId="77777777" w:rsidR="00A94E75" w:rsidRDefault="00A94E75" w:rsidP="00876649">
      <w:pPr>
        <w:rPr>
          <w:lang w:val="es-ES"/>
        </w:rPr>
      </w:pPr>
    </w:p>
    <w:p w14:paraId="51D141DA" w14:textId="77777777" w:rsidR="00A94E75" w:rsidRDefault="00A94E75" w:rsidP="00876649">
      <w:pPr>
        <w:rPr>
          <w:lang w:val="es-ES"/>
        </w:rPr>
      </w:pPr>
    </w:p>
    <w:p w14:paraId="76D2171A" w14:textId="77777777" w:rsidR="00A94E75" w:rsidRDefault="00A94E75" w:rsidP="00876649">
      <w:pPr>
        <w:rPr>
          <w:lang w:val="es-ES"/>
        </w:rPr>
      </w:pPr>
    </w:p>
    <w:p w14:paraId="7E4D7378" w14:textId="77777777" w:rsidR="00A94E75" w:rsidRDefault="00A94E75" w:rsidP="00876649">
      <w:pPr>
        <w:rPr>
          <w:lang w:val="es-ES"/>
        </w:rPr>
      </w:pPr>
    </w:p>
    <w:p w14:paraId="3350EA46" w14:textId="77777777" w:rsidR="00A94E75" w:rsidRDefault="00A94E75" w:rsidP="00876649">
      <w:pPr>
        <w:rPr>
          <w:lang w:val="es-ES"/>
        </w:rPr>
      </w:pPr>
    </w:p>
    <w:p w14:paraId="03CE9FE2" w14:textId="77777777" w:rsidR="00A94E75" w:rsidRDefault="00A94E75" w:rsidP="00876649">
      <w:pPr>
        <w:rPr>
          <w:lang w:val="es-ES"/>
        </w:rPr>
      </w:pPr>
    </w:p>
    <w:p w14:paraId="10312C6C" w14:textId="77777777" w:rsidR="00A94E75" w:rsidRDefault="00A94E75" w:rsidP="00876649">
      <w:pPr>
        <w:rPr>
          <w:lang w:val="es-ES"/>
        </w:rPr>
      </w:pPr>
    </w:p>
    <w:p w14:paraId="15864696" w14:textId="77777777" w:rsidR="00A94E75" w:rsidRDefault="00A94E75" w:rsidP="00876649">
      <w:pPr>
        <w:rPr>
          <w:lang w:val="es-ES"/>
        </w:rPr>
      </w:pPr>
    </w:p>
    <w:p w14:paraId="7371775D" w14:textId="77777777" w:rsidR="00A94E75" w:rsidRDefault="00A94E75" w:rsidP="00876649">
      <w:pPr>
        <w:rPr>
          <w:lang w:val="es-ES"/>
        </w:rPr>
      </w:pPr>
    </w:p>
    <w:p w14:paraId="24AF05F0" w14:textId="77777777" w:rsidR="00A94E75" w:rsidRDefault="00A94E75" w:rsidP="00876649">
      <w:pPr>
        <w:rPr>
          <w:lang w:val="es-ES"/>
        </w:rPr>
      </w:pPr>
    </w:p>
    <w:p w14:paraId="746E1774" w14:textId="77777777" w:rsidR="00A94E75" w:rsidRDefault="00A94E75" w:rsidP="00876649">
      <w:pPr>
        <w:rPr>
          <w:lang w:val="es-ES"/>
        </w:rPr>
      </w:pPr>
    </w:p>
    <w:p w14:paraId="4F54AA95" w14:textId="77777777" w:rsidR="00A94E75" w:rsidRDefault="00A94E75" w:rsidP="00876649">
      <w:pPr>
        <w:rPr>
          <w:lang w:val="es-ES"/>
        </w:rPr>
      </w:pPr>
    </w:p>
    <w:p w14:paraId="53A24C3C" w14:textId="2F4DD7D2" w:rsidR="00876649" w:rsidRPr="00876649" w:rsidRDefault="00A94E75" w:rsidP="00876649">
      <w:pPr>
        <w:rPr>
          <w:lang w:val="es-ES"/>
        </w:rPr>
      </w:pPr>
      <w:r>
        <w:rPr>
          <w:lang w:val="es-ES"/>
        </w:rPr>
        <w:t xml:space="preserve">                                                 </w:t>
      </w:r>
      <w:r w:rsidR="00603105">
        <w:rPr>
          <w:lang w:val="es-ES"/>
        </w:rPr>
        <w:t xml:space="preserve">          </w:t>
      </w:r>
      <w:r w:rsidR="00723760">
        <w:rPr>
          <w:lang w:val="es-ES"/>
        </w:rPr>
        <w:t xml:space="preserve">       </w:t>
      </w:r>
      <w:r>
        <w:rPr>
          <w:lang w:val="es-ES"/>
        </w:rPr>
        <w:t xml:space="preserve"> Interfaz 2: </w:t>
      </w:r>
      <w:r w:rsidR="00603105">
        <w:rPr>
          <w:lang w:val="es-ES"/>
        </w:rPr>
        <w:t>Agendamiento de hora.</w:t>
      </w:r>
    </w:p>
    <w:sectPr w:rsidR="00876649" w:rsidRPr="00876649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4094" w14:textId="77777777" w:rsidR="00480C20" w:rsidRDefault="00480C20">
      <w:pPr>
        <w:spacing w:line="240" w:lineRule="auto"/>
      </w:pPr>
      <w:r>
        <w:separator/>
      </w:r>
    </w:p>
  </w:endnote>
  <w:endnote w:type="continuationSeparator" w:id="0">
    <w:p w14:paraId="58F61EAB" w14:textId="77777777" w:rsidR="00480C20" w:rsidRDefault="00480C20">
      <w:pPr>
        <w:spacing w:line="240" w:lineRule="auto"/>
      </w:pPr>
      <w:r>
        <w:continuationSeparator/>
      </w:r>
    </w:p>
  </w:endnote>
  <w:endnote w:type="continuationNotice" w:id="1">
    <w:p w14:paraId="1F70BBED" w14:textId="77777777" w:rsidR="00480C20" w:rsidRDefault="00480C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6BDD" w:rsidRPr="00A517B5" w14:paraId="1897A6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8BA4B3" w14:textId="1FED23F3" w:rsidR="00086BDD" w:rsidRPr="00A517B5" w:rsidRDefault="00086BDD">
          <w:pPr>
            <w:ind w:right="360"/>
            <w:rPr>
              <w:sz w:val="24"/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A425D" w14:textId="4F1A8D32" w:rsidR="00086BDD" w:rsidRPr="00A517B5" w:rsidRDefault="00DD6B88">
          <w:pPr>
            <w:jc w:val="center"/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>symbol 211 \f "Symbol" \s 10</w:instrText>
          </w:r>
          <w:r w:rsidRPr="00A517B5">
            <w:rPr>
              <w:lang w:val="es-ES"/>
            </w:rPr>
            <w:fldChar w:fldCharType="separate"/>
          </w:r>
          <w:r w:rsidRPr="00A517B5">
            <w:rPr>
              <w:rFonts w:ascii="Symbol" w:hAnsi="Symbol"/>
              <w:lang w:val="es-ES"/>
            </w:rPr>
            <w:t>Ó</w:t>
          </w:r>
          <w:r w:rsidRPr="00A517B5">
            <w:rPr>
              <w:lang w:val="es-ES"/>
            </w:rPr>
            <w:fldChar w:fldCharType="end"/>
          </w:r>
          <w:r w:rsidR="000A29B0" w:rsidRPr="00A517B5">
            <w:rPr>
              <w:lang w:val="es-ES"/>
            </w:rPr>
            <w:fldChar w:fldCharType="begin"/>
          </w:r>
          <w:r w:rsidR="000A29B0" w:rsidRPr="00A517B5">
            <w:rPr>
              <w:lang w:val="es-ES"/>
            </w:rPr>
            <w:instrText xml:space="preserve"> DOCPROPERTY "Company"  \* MERGEFORMAT </w:instrText>
          </w:r>
          <w:r w:rsidR="000A29B0" w:rsidRPr="00A517B5">
            <w:rPr>
              <w:lang w:val="es-ES"/>
            </w:rPr>
            <w:fldChar w:fldCharType="separate"/>
          </w:r>
          <w:r w:rsidR="00A517B5" w:rsidRPr="00A517B5">
            <w:rPr>
              <w:lang w:val="es-ES"/>
            </w:rPr>
            <w:t>ICF232 Ingeniería de Software I</w:t>
          </w:r>
          <w:r w:rsidR="000A29B0" w:rsidRPr="00A517B5">
            <w:rPr>
              <w:lang w:val="es-ES"/>
            </w:rPr>
            <w:fldChar w:fldCharType="end"/>
          </w:r>
          <w:r w:rsidRPr="00A517B5">
            <w:rPr>
              <w:lang w:val="es-ES"/>
            </w:rPr>
            <w:t xml:space="preserve">, </w:t>
          </w: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 DATE \@ "yyyy" </w:instrText>
          </w:r>
          <w:r w:rsidRPr="00A517B5">
            <w:rPr>
              <w:lang w:val="es-ES"/>
            </w:rPr>
            <w:fldChar w:fldCharType="separate"/>
          </w:r>
          <w:r w:rsidR="00034710">
            <w:rPr>
              <w:noProof/>
              <w:lang w:val="es-ES"/>
            </w:rPr>
            <w:t>2021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0D3BC" w14:textId="755A1845" w:rsidR="00086BDD" w:rsidRPr="00A517B5" w:rsidRDefault="00DD6B88">
          <w:pPr>
            <w:jc w:val="right"/>
            <w:rPr>
              <w:lang w:val="es-ES"/>
            </w:rPr>
          </w:pPr>
          <w:r w:rsidRPr="00A517B5">
            <w:rPr>
              <w:lang w:val="es-ES"/>
            </w:rPr>
            <w:t>P</w:t>
          </w:r>
          <w:r w:rsidR="00FE27BB" w:rsidRPr="00A517B5">
            <w:rPr>
              <w:lang w:val="es-ES"/>
            </w:rPr>
            <w:t>ágina</w:t>
          </w:r>
          <w:r w:rsidRPr="00A517B5">
            <w:rPr>
              <w:lang w:val="es-ES"/>
            </w:rPr>
            <w:t xml:space="preserve"> </w:t>
          </w:r>
          <w:r w:rsidRPr="00A517B5">
            <w:rPr>
              <w:rStyle w:val="Nmerodepgina"/>
              <w:lang w:val="es-ES"/>
            </w:rPr>
            <w:fldChar w:fldCharType="begin"/>
          </w:r>
          <w:r w:rsidRPr="00A517B5">
            <w:rPr>
              <w:rStyle w:val="Nmerodepgina"/>
              <w:lang w:val="es-ES"/>
            </w:rPr>
            <w:instrText xml:space="preserve">page </w:instrText>
          </w:r>
          <w:r w:rsidRPr="00A517B5">
            <w:rPr>
              <w:rStyle w:val="Nmerodepgina"/>
              <w:lang w:val="es-ES"/>
            </w:rPr>
            <w:fldChar w:fldCharType="separate"/>
          </w:r>
          <w:r w:rsidR="00820D72" w:rsidRPr="00A517B5">
            <w:rPr>
              <w:rStyle w:val="Nmerodepgina"/>
              <w:noProof/>
              <w:lang w:val="es-ES"/>
            </w:rPr>
            <w:t>5</w:t>
          </w:r>
          <w:r w:rsidRPr="00A517B5">
            <w:rPr>
              <w:rStyle w:val="Nmerodepgina"/>
              <w:lang w:val="es-ES"/>
            </w:rPr>
            <w:fldChar w:fldCharType="end"/>
          </w:r>
        </w:p>
      </w:tc>
    </w:tr>
  </w:tbl>
  <w:p w14:paraId="0CEE33FF" w14:textId="77777777" w:rsidR="00086BDD" w:rsidRPr="00A517B5" w:rsidRDefault="00086BD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9267" w14:textId="77777777" w:rsidR="00480C20" w:rsidRDefault="00480C20">
      <w:pPr>
        <w:spacing w:line="240" w:lineRule="auto"/>
      </w:pPr>
      <w:r>
        <w:separator/>
      </w:r>
    </w:p>
  </w:footnote>
  <w:footnote w:type="continuationSeparator" w:id="0">
    <w:p w14:paraId="1D1E030B" w14:textId="77777777" w:rsidR="00480C20" w:rsidRDefault="00480C20">
      <w:pPr>
        <w:spacing w:line="240" w:lineRule="auto"/>
      </w:pPr>
      <w:r>
        <w:continuationSeparator/>
      </w:r>
    </w:p>
  </w:footnote>
  <w:footnote w:type="continuationNotice" w:id="1">
    <w:p w14:paraId="56747409" w14:textId="77777777" w:rsidR="00480C20" w:rsidRDefault="00480C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D3D" w14:textId="77777777" w:rsidR="00086BDD" w:rsidRPr="00A517B5" w:rsidRDefault="00086BDD">
    <w:pPr>
      <w:rPr>
        <w:sz w:val="24"/>
        <w:lang w:val="es-ES"/>
      </w:rPr>
    </w:pPr>
  </w:p>
  <w:p w14:paraId="0128B669" w14:textId="77777777" w:rsidR="00086BDD" w:rsidRPr="00A517B5" w:rsidRDefault="00086BDD">
    <w:pPr>
      <w:pBdr>
        <w:top w:val="single" w:sz="6" w:space="1" w:color="auto"/>
      </w:pBdr>
      <w:rPr>
        <w:sz w:val="24"/>
        <w:lang w:val="es-ES"/>
      </w:rPr>
    </w:pPr>
  </w:p>
  <w:p w14:paraId="11EA84EF" w14:textId="67E1B1F4" w:rsidR="00086BDD" w:rsidRPr="00A517B5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A517B5">
      <w:rPr>
        <w:rFonts w:ascii="Arial" w:hAnsi="Arial"/>
        <w:b/>
        <w:sz w:val="36"/>
        <w:lang w:val="es-ES"/>
      </w:rPr>
      <w:fldChar w:fldCharType="begin"/>
    </w:r>
    <w:r w:rsidRPr="00A517B5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A517B5">
      <w:rPr>
        <w:rFonts w:ascii="Arial" w:hAnsi="Arial"/>
        <w:b/>
        <w:sz w:val="36"/>
        <w:lang w:val="es-ES"/>
      </w:rPr>
      <w:fldChar w:fldCharType="separate"/>
    </w:r>
    <w:r w:rsidR="00A517B5" w:rsidRPr="00A517B5">
      <w:rPr>
        <w:rFonts w:ascii="Arial" w:hAnsi="Arial"/>
        <w:b/>
        <w:sz w:val="36"/>
        <w:lang w:val="es-ES"/>
      </w:rPr>
      <w:t>ICF232 Ingeniería de Software I</w:t>
    </w:r>
    <w:r w:rsidRPr="00A517B5">
      <w:rPr>
        <w:rFonts w:ascii="Arial" w:hAnsi="Arial"/>
        <w:b/>
        <w:sz w:val="36"/>
        <w:lang w:val="es-ES"/>
      </w:rPr>
      <w:fldChar w:fldCharType="end"/>
    </w:r>
  </w:p>
  <w:p w14:paraId="6CFA6D6F" w14:textId="77777777" w:rsidR="00086BDD" w:rsidRPr="00A517B5" w:rsidRDefault="00086BDD">
    <w:pPr>
      <w:pBdr>
        <w:bottom w:val="single" w:sz="6" w:space="1" w:color="auto"/>
      </w:pBdr>
      <w:jc w:val="right"/>
      <w:rPr>
        <w:sz w:val="24"/>
        <w:lang w:val="es-ES"/>
      </w:rPr>
    </w:pPr>
  </w:p>
  <w:p w14:paraId="5E4531E6" w14:textId="77777777" w:rsidR="00086BDD" w:rsidRPr="00A517B5" w:rsidRDefault="00086BDD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6BDD" w:rsidRPr="00A517B5" w14:paraId="3F63964D" w14:textId="77777777">
      <w:tc>
        <w:tcPr>
          <w:tcW w:w="6379" w:type="dxa"/>
        </w:tcPr>
        <w:p w14:paraId="29881DBA" w14:textId="1B16FF95" w:rsidR="00086BDD" w:rsidRPr="00A517B5" w:rsidRDefault="00876649">
          <w:pPr>
            <w:rPr>
              <w:lang w:val="es-ES"/>
            </w:rPr>
          </w:pPr>
          <w:r>
            <w:rPr>
              <w:lang w:val="es-ES"/>
            </w:rPr>
            <w:t>ONG Vida digna</w:t>
          </w:r>
        </w:p>
      </w:tc>
      <w:tc>
        <w:tcPr>
          <w:tcW w:w="3179" w:type="dxa"/>
        </w:tcPr>
        <w:p w14:paraId="65E93A04" w14:textId="0EDAC35F" w:rsidR="00086BDD" w:rsidRPr="00A517B5" w:rsidRDefault="00DD6B8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A517B5">
            <w:rPr>
              <w:lang w:val="es-ES"/>
            </w:rPr>
            <w:t>Versi</w:t>
          </w:r>
          <w:r w:rsidR="00A517B5" w:rsidRPr="00A517B5">
            <w:rPr>
              <w:lang w:val="es-ES"/>
            </w:rPr>
            <w:t>ó</w:t>
          </w:r>
          <w:r w:rsidRPr="00A517B5">
            <w:rPr>
              <w:lang w:val="es-ES"/>
            </w:rPr>
            <w:t xml:space="preserve">n:           </w:t>
          </w:r>
          <w:r w:rsidR="00876649">
            <w:rPr>
              <w:lang w:val="es-ES"/>
            </w:rPr>
            <w:t>1.0</w:t>
          </w:r>
        </w:p>
      </w:tc>
    </w:tr>
    <w:tr w:rsidR="00086BDD" w:rsidRPr="00A517B5" w14:paraId="20BD8C18" w14:textId="77777777">
      <w:tc>
        <w:tcPr>
          <w:tcW w:w="6379" w:type="dxa"/>
        </w:tcPr>
        <w:p w14:paraId="6A89E28F" w14:textId="1B93D65C" w:rsidR="00086BDD" w:rsidRPr="00A517B5" w:rsidRDefault="00876649" w:rsidP="00876649">
          <w:pPr>
            <w:tabs>
              <w:tab w:val="left" w:pos="2352"/>
            </w:tabs>
            <w:rPr>
              <w:lang w:val="es-ES"/>
            </w:rPr>
          </w:pPr>
          <w:r>
            <w:rPr>
              <w:lang w:val="es-ES"/>
            </w:rPr>
            <w:t>Fichas medicas</w:t>
          </w:r>
        </w:p>
      </w:tc>
      <w:tc>
        <w:tcPr>
          <w:tcW w:w="3179" w:type="dxa"/>
        </w:tcPr>
        <w:p w14:paraId="46C578F1" w14:textId="44720729" w:rsidR="00086BDD" w:rsidRPr="00A517B5" w:rsidRDefault="00FE27BB">
          <w:pPr>
            <w:rPr>
              <w:lang w:val="es-ES"/>
            </w:rPr>
          </w:pPr>
          <w:r w:rsidRPr="00A517B5">
            <w:rPr>
              <w:lang w:val="es-ES"/>
            </w:rPr>
            <w:t>Fecha</w:t>
          </w:r>
          <w:r w:rsidR="00DD6B88" w:rsidRPr="00A517B5">
            <w:rPr>
              <w:lang w:val="es-ES"/>
            </w:rPr>
            <w:t xml:space="preserve">:  </w:t>
          </w:r>
          <w:r w:rsidR="00876649">
            <w:rPr>
              <w:lang w:val="es-ES"/>
            </w:rPr>
            <w:t>20/04/2021</w:t>
          </w:r>
        </w:p>
      </w:tc>
    </w:tr>
    <w:tr w:rsidR="00086BDD" w:rsidRPr="00A517B5" w14:paraId="7908C332" w14:textId="77777777">
      <w:tc>
        <w:tcPr>
          <w:tcW w:w="9558" w:type="dxa"/>
          <w:gridSpan w:val="2"/>
        </w:tcPr>
        <w:p w14:paraId="22B446B1" w14:textId="79EF283A" w:rsidR="00086BDD" w:rsidRPr="00A517B5" w:rsidRDefault="00086BDD">
          <w:pPr>
            <w:rPr>
              <w:lang w:val="es-ES"/>
            </w:rPr>
          </w:pPr>
        </w:p>
      </w:tc>
    </w:tr>
  </w:tbl>
  <w:p w14:paraId="60355FA1" w14:textId="77777777" w:rsidR="00086BDD" w:rsidRPr="00A517B5" w:rsidRDefault="00086BD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FC0F3C"/>
    <w:multiLevelType w:val="multilevel"/>
    <w:tmpl w:val="44E6A8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  <w:num w:numId="23">
    <w:abstractNumId w:val="0"/>
    <w:lvlOverride w:ilvl="0">
      <w:startOverride w:val="5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10CD9"/>
    <w:rsid w:val="00034710"/>
    <w:rsid w:val="00086BDD"/>
    <w:rsid w:val="000A29B0"/>
    <w:rsid w:val="000D564C"/>
    <w:rsid w:val="000F4C1E"/>
    <w:rsid w:val="0012508D"/>
    <w:rsid w:val="001A1680"/>
    <w:rsid w:val="001C3CE6"/>
    <w:rsid w:val="001D320D"/>
    <w:rsid w:val="00211A07"/>
    <w:rsid w:val="0022570D"/>
    <w:rsid w:val="002478FD"/>
    <w:rsid w:val="002B016B"/>
    <w:rsid w:val="002B3EDF"/>
    <w:rsid w:val="002D29AD"/>
    <w:rsid w:val="002D5C05"/>
    <w:rsid w:val="002F5F86"/>
    <w:rsid w:val="00311076"/>
    <w:rsid w:val="00313829"/>
    <w:rsid w:val="003609FC"/>
    <w:rsid w:val="00391A23"/>
    <w:rsid w:val="00392C68"/>
    <w:rsid w:val="003C3B2C"/>
    <w:rsid w:val="0044111D"/>
    <w:rsid w:val="00466095"/>
    <w:rsid w:val="00480C20"/>
    <w:rsid w:val="0049556E"/>
    <w:rsid w:val="004E6265"/>
    <w:rsid w:val="004E7F58"/>
    <w:rsid w:val="004F0B6F"/>
    <w:rsid w:val="00507836"/>
    <w:rsid w:val="00510AA0"/>
    <w:rsid w:val="0055079A"/>
    <w:rsid w:val="005D24C9"/>
    <w:rsid w:val="00603105"/>
    <w:rsid w:val="00604122"/>
    <w:rsid w:val="0063372E"/>
    <w:rsid w:val="0063493E"/>
    <w:rsid w:val="006446B1"/>
    <w:rsid w:val="0066292B"/>
    <w:rsid w:val="00692B2C"/>
    <w:rsid w:val="00694FB9"/>
    <w:rsid w:val="006B0B08"/>
    <w:rsid w:val="006C69F9"/>
    <w:rsid w:val="006D0A32"/>
    <w:rsid w:val="00723760"/>
    <w:rsid w:val="00731A2D"/>
    <w:rsid w:val="00751021"/>
    <w:rsid w:val="007B21C9"/>
    <w:rsid w:val="007F6031"/>
    <w:rsid w:val="00820D72"/>
    <w:rsid w:val="0083494A"/>
    <w:rsid w:val="00837660"/>
    <w:rsid w:val="00867F45"/>
    <w:rsid w:val="00876649"/>
    <w:rsid w:val="008835C9"/>
    <w:rsid w:val="008953E5"/>
    <w:rsid w:val="008E0B36"/>
    <w:rsid w:val="009129CE"/>
    <w:rsid w:val="00923D39"/>
    <w:rsid w:val="00942CD6"/>
    <w:rsid w:val="00975D36"/>
    <w:rsid w:val="009860EA"/>
    <w:rsid w:val="009D01F6"/>
    <w:rsid w:val="00A068DF"/>
    <w:rsid w:val="00A17318"/>
    <w:rsid w:val="00A517B5"/>
    <w:rsid w:val="00A84B41"/>
    <w:rsid w:val="00A94E75"/>
    <w:rsid w:val="00AB7400"/>
    <w:rsid w:val="00AE444F"/>
    <w:rsid w:val="00AE4484"/>
    <w:rsid w:val="00B355BC"/>
    <w:rsid w:val="00BE121C"/>
    <w:rsid w:val="00BF245D"/>
    <w:rsid w:val="00C034D9"/>
    <w:rsid w:val="00C07B24"/>
    <w:rsid w:val="00C44929"/>
    <w:rsid w:val="00CA6852"/>
    <w:rsid w:val="00CB2EA1"/>
    <w:rsid w:val="00CB4DE2"/>
    <w:rsid w:val="00CB6FE3"/>
    <w:rsid w:val="00D00ABB"/>
    <w:rsid w:val="00D33AA7"/>
    <w:rsid w:val="00D64364"/>
    <w:rsid w:val="00D836E3"/>
    <w:rsid w:val="00DB0226"/>
    <w:rsid w:val="00DD0D81"/>
    <w:rsid w:val="00DD6B88"/>
    <w:rsid w:val="00E025B2"/>
    <w:rsid w:val="00E63B10"/>
    <w:rsid w:val="00E84085"/>
    <w:rsid w:val="00EA140D"/>
    <w:rsid w:val="00EA475B"/>
    <w:rsid w:val="00F33E0A"/>
    <w:rsid w:val="00F36120"/>
    <w:rsid w:val="00F41C84"/>
    <w:rsid w:val="00FB739B"/>
    <w:rsid w:val="00FE27BB"/>
    <w:rsid w:val="00FF074B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58414"/>
  <w15:chartTrackingRefBased/>
  <w15:docId w15:val="{EC18816E-97A4-4BC2-A4A6-8084448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4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table" w:styleId="Tablaconcuadrcula">
    <w:name w:val="Table Grid"/>
    <w:basedOn w:val="Tablanormal"/>
    <w:uiPriority w:val="39"/>
    <w:rsid w:val="00895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876649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76649"/>
    <w:rPr>
      <w:rFonts w:ascii="Arial" w:hAnsi="Arial"/>
      <w:b/>
      <w:lang w:val="en-US" w:eastAsia="en-US"/>
    </w:rPr>
  </w:style>
  <w:style w:type="character" w:customStyle="1" w:styleId="TtuloCar">
    <w:name w:val="Título Car"/>
    <w:basedOn w:val="Fuentedeprrafopredeter"/>
    <w:link w:val="Ttulo"/>
    <w:rsid w:val="00876649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2BE333BD41D46ACE637661B75ACD8" ma:contentTypeVersion="7" ma:contentTypeDescription="Create a new document." ma:contentTypeScope="" ma:versionID="cd32b97146a5b01106649dc9a1fb65ac">
  <xsd:schema xmlns:xsd="http://www.w3.org/2001/XMLSchema" xmlns:xs="http://www.w3.org/2001/XMLSchema" xmlns:p="http://schemas.microsoft.com/office/2006/metadata/properties" xmlns:ns3="e8a0f4da-3133-4732-88b3-f18bf09eacad" xmlns:ns4="918f1181-bf83-4f2c-9a4e-229d4c1081f5" targetNamespace="http://schemas.microsoft.com/office/2006/metadata/properties" ma:root="true" ma:fieldsID="c08f88172cc5b29b0106db6ec1a3b570" ns3:_="" ns4:_="">
    <xsd:import namespace="e8a0f4da-3133-4732-88b3-f18bf09eacad"/>
    <xsd:import namespace="918f1181-bf83-4f2c-9a4e-229d4c1081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0f4da-3133-4732-88b3-f18bf09e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f1181-bf83-4f2c-9a4e-229d4c108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81E65-C0A0-4289-8741-57951C79F0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07D48-D9B0-4934-BBD8-2B65EE166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0f4da-3133-4732-88b3-f18bf09eacad"/>
    <ds:schemaRef ds:uri="918f1181-bf83-4f2c-9a4e-229d4c108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CE223-6C07-46FA-873F-1CFA2A29BD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Uso</Template>
  <TotalTime>1</TotalTime>
  <Pages>3</Pages>
  <Words>142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</vt:lpstr>
      <vt:lpstr>Use-Case Specification: &lt;Use-Case Name&gt;</vt:lpstr>
    </vt:vector>
  </TitlesOfParts>
  <Manager/>
  <Company>ICF232 Ingeniería de Software I</Company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>&lt;Project Name&gt;</dc:subject>
  <dc:creator>Pablo Schwarzenberg</dc:creator>
  <cp:keywords/>
  <dc:description/>
  <cp:lastModifiedBy>Brian Fernandez</cp:lastModifiedBy>
  <cp:revision>2</cp:revision>
  <cp:lastPrinted>1900-01-01T04:42:00Z</cp:lastPrinted>
  <dcterms:created xsi:type="dcterms:W3CDTF">2021-04-25T03:52:00Z</dcterms:created>
  <dcterms:modified xsi:type="dcterms:W3CDTF">2021-04-25T03:52:00Z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0x0101001662BE333BD41D46ACE637661B75ACD8</vt:lpwstr>
  </property>
</Properties>
</file>